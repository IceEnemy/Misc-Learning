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D12CE9" w14:paraId="0F5C32D0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E9AE" w14:textId="77777777" w:rsidR="00811C48" w:rsidRPr="001E7ABE" w:rsidRDefault="007B34E2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6016A69" w14:textId="77777777" w:rsidR="00E0375C" w:rsidRPr="00876A58" w:rsidRDefault="007B34E2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0F22ED75" wp14:editId="36B22C43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CE9" w14:paraId="1A97758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D7B3F" w14:textId="77777777" w:rsidR="00146681" w:rsidRPr="00B67595" w:rsidRDefault="00146681" w:rsidP="00146681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COMP6140 | COMP6140001 | COMP6140049</w:t>
            </w:r>
          </w:p>
          <w:p w14:paraId="6A548297" w14:textId="0B2DDBC2" w:rsidR="00235C36" w:rsidRPr="00876A58" w:rsidRDefault="00146681" w:rsidP="00146681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22BC1D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D12CE9" w14:paraId="59D0BB8C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4C9CF" w14:textId="77777777" w:rsidR="00F80742" w:rsidRPr="00DF718C" w:rsidRDefault="00AC1252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3ED726" w14:textId="24E8771D" w:rsidR="000732DF" w:rsidRPr="0036420F" w:rsidRDefault="00F56467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E24</w:t>
            </w:r>
            <w:r w:rsidR="00AC1252" w:rsidRPr="00AC1252">
              <w:rPr>
                <w:rFonts w:ascii="Arial" w:hAnsi="Arial" w:cs="Arial"/>
                <w:b/>
                <w:sz w:val="20"/>
              </w:rPr>
              <w:t>1-COMP6140-</w:t>
            </w:r>
            <w:r>
              <w:rPr>
                <w:rFonts w:ascii="Arial" w:hAnsi="Arial" w:cs="Arial"/>
                <w:b/>
                <w:sz w:val="20"/>
              </w:rPr>
              <w:t>RE</w:t>
            </w:r>
            <w:r w:rsidR="00AC1252" w:rsidRPr="00AC1252">
              <w:rPr>
                <w:rFonts w:ascii="Arial" w:hAnsi="Arial" w:cs="Arial"/>
                <w:b/>
                <w:sz w:val="20"/>
              </w:rPr>
              <w:t>01-</w:t>
            </w:r>
            <w:r>
              <w:rPr>
                <w:rFonts w:ascii="Arial" w:hAnsi="Arial" w:cs="Arial"/>
                <w:b/>
                <w:sz w:val="20"/>
              </w:rPr>
              <w:t>11</w:t>
            </w:r>
          </w:p>
        </w:tc>
      </w:tr>
      <w:tr w:rsidR="00D12CE9" w14:paraId="479BCD65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7B7D588" w14:textId="5CFF756D" w:rsidR="00535DA7" w:rsidRPr="00506D3C" w:rsidRDefault="007B34E2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AE1A84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506D3C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AE1A84">
              <w:rPr>
                <w:rFonts w:ascii="Arial" w:hAnsi="Arial" w:cs="Arial"/>
                <w:i/>
                <w:sz w:val="18"/>
                <w:szCs w:val="18"/>
              </w:rPr>
              <w:t>3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506D3C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AE1A84">
              <w:rPr>
                <w:rFonts w:ascii="Arial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879CEC" w14:textId="77777777" w:rsidR="00D37E0D" w:rsidRPr="001E7ABE" w:rsidRDefault="007B34E2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3F23765B" w14:textId="77777777" w:rsidR="00643F75" w:rsidRPr="00876A58" w:rsidRDefault="007B34E2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E8052A8" w14:textId="77777777" w:rsidR="002C1B92" w:rsidRDefault="007B34E2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2BEFC974" w14:textId="0FACC051" w:rsidR="00CC5CAF" w:rsidRPr="00281385" w:rsidRDefault="002F21E7" w:rsidP="0028253A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r w:rsidRPr="002F21E7">
        <w:rPr>
          <w:bCs/>
        </w:rPr>
        <w:t xml:space="preserve">LO 2 </w:t>
      </w:r>
      <w:r w:rsidR="00FE1754">
        <w:rPr>
          <w:bCs/>
        </w:rPr>
        <w:t>–</w:t>
      </w:r>
      <w:r w:rsidRPr="002F21E7">
        <w:rPr>
          <w:bCs/>
        </w:rPr>
        <w:t xml:space="preserve"> apply various data mining techniques</w:t>
      </w:r>
    </w:p>
    <w:p w14:paraId="715AAE5A" w14:textId="77777777" w:rsidR="00281385" w:rsidRPr="00E16E5F" w:rsidRDefault="00281385" w:rsidP="00281385">
      <w:pPr>
        <w:jc w:val="both"/>
        <w:rPr>
          <w:bCs/>
          <w:lang w:val="id-ID"/>
        </w:rPr>
      </w:pPr>
    </w:p>
    <w:p w14:paraId="2910397D" w14:textId="77777777" w:rsidR="002C1B92" w:rsidRDefault="007B34E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6E7A3BC9" w14:textId="7E7AA785" w:rsidR="00F06C87" w:rsidRDefault="001B1DBA" w:rsidP="0028253A">
      <w:pPr>
        <w:pStyle w:val="ListParagraph"/>
        <w:numPr>
          <w:ilvl w:val="0"/>
          <w:numId w:val="13"/>
        </w:numPr>
        <w:spacing w:line="360" w:lineRule="auto"/>
      </w:pPr>
      <w:r>
        <w:t xml:space="preserve">Session </w:t>
      </w:r>
      <w:r w:rsidR="007C292E">
        <w:t>11</w:t>
      </w:r>
      <w:r>
        <w:t xml:space="preserve"> – </w:t>
      </w:r>
      <w:r w:rsidR="007C292E" w:rsidRPr="007C292E">
        <w:t>Outlier detection</w:t>
      </w:r>
    </w:p>
    <w:p w14:paraId="71244413" w14:textId="77777777" w:rsidR="00281385" w:rsidRPr="00FF60A6" w:rsidRDefault="00281385" w:rsidP="00281385">
      <w:pPr>
        <w:jc w:val="both"/>
      </w:pPr>
    </w:p>
    <w:p w14:paraId="625483E1" w14:textId="0DA3B497" w:rsidR="002C1B92" w:rsidRDefault="007B34E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</w:t>
      </w:r>
      <w:r w:rsidR="00C224AD">
        <w:rPr>
          <w:rFonts w:ascii="Times New Roman" w:hAnsi="Times New Roman"/>
          <w:color w:val="00000A"/>
          <w:sz w:val="24"/>
          <w:szCs w:val="24"/>
        </w:rPr>
        <w:t xml:space="preserve"> T</w:t>
      </w:r>
      <w:r>
        <w:rPr>
          <w:rFonts w:ascii="Times New Roman" w:hAnsi="Times New Roman"/>
          <w:color w:val="00000A"/>
          <w:sz w:val="24"/>
          <w:szCs w:val="24"/>
        </w:rPr>
        <w:t>opics</w:t>
      </w:r>
    </w:p>
    <w:p w14:paraId="1210BAF8" w14:textId="77777777" w:rsidR="00650ABD" w:rsidRDefault="00650ABD" w:rsidP="006065CB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 w:rsidRPr="00650ABD">
        <w:rPr>
          <w:lang w:val="id-ID"/>
        </w:rPr>
        <w:t>Distance-based outlier detection (nested loop)</w:t>
      </w:r>
    </w:p>
    <w:p w14:paraId="5D0EB89F" w14:textId="4325894A" w:rsidR="002C1B92" w:rsidRPr="00650ABD" w:rsidRDefault="00650ABD" w:rsidP="006065CB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 w:rsidRPr="00650ABD">
        <w:rPr>
          <w:lang w:val="id-ID"/>
        </w:rPr>
        <w:t>Density-based outlier detection (LOF)</w:t>
      </w:r>
      <w:r w:rsidR="007B34E2" w:rsidRPr="00650ABD">
        <w:rPr>
          <w:lang w:val="id-ID"/>
        </w:rPr>
        <w:br w:type="page"/>
      </w:r>
    </w:p>
    <w:p w14:paraId="18CD9184" w14:textId="77777777" w:rsidR="00643F75" w:rsidRPr="00876A58" w:rsidRDefault="007B34E2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154420E" w14:textId="77777777" w:rsidR="004B47B5" w:rsidRDefault="007B34E2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876E967" w14:textId="77777777" w:rsidR="00724D9D" w:rsidRDefault="00724D9D" w:rsidP="004B47B5">
      <w:pPr>
        <w:rPr>
          <w:i/>
          <w:sz w:val="16"/>
          <w:lang w:val="id-ID"/>
        </w:rPr>
      </w:pPr>
    </w:p>
    <w:p w14:paraId="1F051B19" w14:textId="47CB014D" w:rsidR="00A67247" w:rsidRPr="00266E7C" w:rsidRDefault="00770C54" w:rsidP="00A67247">
      <w:pPr>
        <w:autoSpaceDE w:val="0"/>
        <w:autoSpaceDN w:val="0"/>
        <w:adjustRightInd w:val="0"/>
        <w:spacing w:after="240" w:line="360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Sales Outlier</w:t>
      </w:r>
    </w:p>
    <w:p w14:paraId="21ED4AB4" w14:textId="07CB3F5D" w:rsidR="00A67247" w:rsidRDefault="0076607A" w:rsidP="001B0739">
      <w:pPr>
        <w:autoSpaceDE w:val="0"/>
        <w:autoSpaceDN w:val="0"/>
        <w:adjustRightInd w:val="0"/>
        <w:spacing w:after="240" w:line="360" w:lineRule="auto"/>
        <w:ind w:firstLine="72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 </w:t>
      </w:r>
      <w:r w:rsidR="00A67247">
        <w:rPr>
          <w:rFonts w:eastAsia="Calibri"/>
          <w:bCs/>
        </w:rPr>
        <w:t xml:space="preserve">The datasets given consists of </w:t>
      </w:r>
      <w:r w:rsidR="00DA3BF2">
        <w:rPr>
          <w:rFonts w:eastAsia="Calibri"/>
          <w:bCs/>
        </w:rPr>
        <w:t>s</w:t>
      </w:r>
      <w:r w:rsidR="007973F1">
        <w:rPr>
          <w:rFonts w:eastAsia="Calibri"/>
          <w:bCs/>
        </w:rPr>
        <w:t>ales in a pharmacy stores</w:t>
      </w:r>
      <w:r w:rsidR="00A67247">
        <w:rPr>
          <w:rFonts w:eastAsia="Calibri"/>
          <w:bCs/>
        </w:rPr>
        <w:t xml:space="preserve">. From the datasets given, </w:t>
      </w:r>
      <w:r w:rsidR="007973F1">
        <w:rPr>
          <w:rFonts w:eastAsia="Calibri"/>
          <w:bCs/>
        </w:rPr>
        <w:t xml:space="preserve">identify which of the </w:t>
      </w:r>
      <w:r w:rsidR="00243600">
        <w:rPr>
          <w:rFonts w:eastAsia="Calibri"/>
          <w:bCs/>
        </w:rPr>
        <w:t>data is outlie</w:t>
      </w:r>
      <w:r w:rsidR="00353D27">
        <w:rPr>
          <w:rFonts w:eastAsia="Calibri"/>
          <w:bCs/>
        </w:rPr>
        <w:t>r</w:t>
      </w:r>
      <w:r w:rsidR="00D902B4">
        <w:rPr>
          <w:rFonts w:eastAsia="Calibri"/>
          <w:bCs/>
        </w:rPr>
        <w:t xml:space="preserve"> using the outlier detection algorithm</w:t>
      </w:r>
      <w:r w:rsidR="00A67247">
        <w:rPr>
          <w:rFonts w:eastAsia="Calibri"/>
          <w:bCs/>
        </w:rPr>
        <w:t>.</w:t>
      </w:r>
    </w:p>
    <w:p w14:paraId="10AF0DAE" w14:textId="11AFF6FD" w:rsidR="0076607A" w:rsidRPr="0076607A" w:rsidRDefault="0076607A" w:rsidP="0076607A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 </w:t>
      </w:r>
      <w:r w:rsidR="00A67247">
        <w:t xml:space="preserve">You are given the data to be </w:t>
      </w:r>
      <w:r w:rsidR="00A27642">
        <w:t xml:space="preserve">identified </w:t>
      </w:r>
      <w:r w:rsidR="00A67247">
        <w:t xml:space="preserve">named </w:t>
      </w:r>
      <w:r w:rsidR="00A27642">
        <w:rPr>
          <w:b/>
          <w:bCs/>
        </w:rPr>
        <w:t>sales</w:t>
      </w:r>
      <w:r w:rsidR="00A67247">
        <w:rPr>
          <w:b/>
          <w:bCs/>
        </w:rPr>
        <w:t>.csv</w:t>
      </w:r>
      <w:r w:rsidR="00A67247">
        <w:t xml:space="preserve">. Do the </w:t>
      </w:r>
      <w:r w:rsidR="00212E4F">
        <w:t>outlier detection using</w:t>
      </w:r>
      <w:r w:rsidR="00113988">
        <w:t xml:space="preserve"> </w:t>
      </w:r>
      <w:r w:rsidR="00113988">
        <w:rPr>
          <w:b/>
          <w:bCs/>
        </w:rPr>
        <w:t xml:space="preserve">Distance Based </w:t>
      </w:r>
      <w:r w:rsidR="00113988">
        <w:t>and</w:t>
      </w:r>
      <w:r w:rsidR="00212E4F">
        <w:t xml:space="preserve"> </w:t>
      </w:r>
      <w:r w:rsidR="00212E4F">
        <w:rPr>
          <w:b/>
          <w:bCs/>
        </w:rPr>
        <w:t>LOF (Local</w:t>
      </w:r>
      <w:r w:rsidR="00113988">
        <w:rPr>
          <w:b/>
          <w:bCs/>
        </w:rPr>
        <w:t xml:space="preserve"> Outlier Factor)</w:t>
      </w:r>
      <w:r w:rsidR="001C434B">
        <w:rPr>
          <w:b/>
          <w:bCs/>
        </w:rPr>
        <w:t xml:space="preserve"> </w:t>
      </w:r>
      <w:r w:rsidR="001C434B">
        <w:t>outlier detection</w:t>
      </w:r>
      <w:r w:rsidR="00A67247">
        <w:t xml:space="preserve">. The </w:t>
      </w:r>
      <w:r w:rsidR="00A67247" w:rsidRPr="0076607A">
        <w:rPr>
          <w:b/>
          <w:bCs/>
        </w:rPr>
        <w:t>details</w:t>
      </w:r>
      <w:r w:rsidR="00A67247">
        <w:t xml:space="preserve"> of the data are:</w:t>
      </w:r>
    </w:p>
    <w:tbl>
      <w:tblPr>
        <w:tblStyle w:val="TableGrid"/>
        <w:tblpPr w:leftFromText="181" w:rightFromText="181" w:vertAnchor="page" w:horzAnchor="margin" w:tblpX="421" w:tblpY="4880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248"/>
      </w:tblGrid>
      <w:tr w:rsidR="0076607A" w14:paraId="268C9830" w14:textId="77777777" w:rsidTr="001E572D">
        <w:trPr>
          <w:trHeight w:val="340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vAlign w:val="center"/>
            <w:hideMark/>
          </w:tcPr>
          <w:p w14:paraId="74304DE4" w14:textId="77777777" w:rsidR="0076607A" w:rsidRPr="0076607A" w:rsidRDefault="0076607A" w:rsidP="001E572D">
            <w:pPr>
              <w:jc w:val="center"/>
              <w:rPr>
                <w:rFonts w:eastAsia="Times New Roman"/>
                <w:b/>
              </w:rPr>
            </w:pPr>
            <w:bookmarkStart w:id="0" w:name="_Hlk128082160"/>
            <w:r w:rsidRPr="0076607A">
              <w:rPr>
                <w:b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vAlign w:val="center"/>
            <w:hideMark/>
          </w:tcPr>
          <w:p w14:paraId="7C291019" w14:textId="77777777" w:rsidR="0076607A" w:rsidRPr="0076607A" w:rsidRDefault="0076607A" w:rsidP="001E572D">
            <w:pPr>
              <w:jc w:val="center"/>
              <w:rPr>
                <w:b/>
              </w:rPr>
            </w:pPr>
            <w:r w:rsidRPr="0076607A">
              <w:rPr>
                <w:b/>
              </w:rPr>
              <w:t>Type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vAlign w:val="center"/>
            <w:hideMark/>
          </w:tcPr>
          <w:p w14:paraId="4E5B7B0E" w14:textId="77777777" w:rsidR="0076607A" w:rsidRPr="0076607A" w:rsidRDefault="0076607A" w:rsidP="001E572D">
            <w:pPr>
              <w:jc w:val="center"/>
              <w:rPr>
                <w:b/>
              </w:rPr>
            </w:pPr>
            <w:r w:rsidRPr="0076607A">
              <w:rPr>
                <w:b/>
              </w:rPr>
              <w:t>Description</w:t>
            </w:r>
          </w:p>
        </w:tc>
      </w:tr>
      <w:tr w:rsidR="0076607A" w14:paraId="3CC05E16" w14:textId="77777777" w:rsidTr="001E572D">
        <w:trPr>
          <w:trHeight w:val="340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B72394" w14:textId="5B40D585" w:rsidR="0076607A" w:rsidRDefault="00CC0E9F" w:rsidP="001E572D">
            <w:r>
              <w:t>datum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DCE32B" w14:textId="4899E9A7" w:rsidR="0076607A" w:rsidRDefault="00CC0E9F" w:rsidP="001E572D">
            <w:r>
              <w:t>Date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03D2F1" w14:textId="77777777" w:rsidR="0076607A" w:rsidRDefault="0076607A" w:rsidP="001E572D">
            <w:pPr>
              <w:autoSpaceDE w:val="0"/>
              <w:autoSpaceDN w:val="0"/>
              <w:adjustRightInd w:val="0"/>
            </w:pPr>
            <w:r>
              <w:t>The age of the participants</w:t>
            </w:r>
          </w:p>
        </w:tc>
      </w:tr>
      <w:tr w:rsidR="0076607A" w14:paraId="3CBB23AA" w14:textId="77777777" w:rsidTr="001E572D">
        <w:trPr>
          <w:trHeight w:val="340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E65978" w14:textId="5F2D65D8" w:rsidR="0076607A" w:rsidRDefault="00702226" w:rsidP="001E572D">
            <w:r w:rsidRPr="00702226">
              <w:t>M01AB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032484" w14:textId="124AFB58" w:rsidR="0076607A" w:rsidRDefault="00702226" w:rsidP="001E572D">
            <w:r>
              <w:t>Integer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9CA037" w14:textId="4F3E6DBF" w:rsidR="0076607A" w:rsidRDefault="00835782" w:rsidP="001E572D">
            <w:r w:rsidRPr="00835782">
              <w:t>Anti-inflammatory and antirheumatic products, non-steroids, Acetic acid derivatives and related substances</w:t>
            </w:r>
          </w:p>
        </w:tc>
      </w:tr>
      <w:tr w:rsidR="0076607A" w14:paraId="24E010E3" w14:textId="77777777" w:rsidTr="001E572D">
        <w:trPr>
          <w:trHeight w:val="340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5407BF" w14:textId="388AA662" w:rsidR="0076607A" w:rsidRDefault="00702226" w:rsidP="001E572D">
            <w:r w:rsidRPr="00702226">
              <w:t>M01AE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BA262C" w14:textId="77777777" w:rsidR="0076607A" w:rsidRDefault="0076607A" w:rsidP="001E572D">
            <w:r>
              <w:t>Integer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571C29" w14:textId="699DDBC4" w:rsidR="0076607A" w:rsidRDefault="00835782" w:rsidP="001E572D">
            <w:r w:rsidRPr="00835782">
              <w:t>Anti-inflammatory and antirheumatic products, non-steroids, Propionic acid derivatives</w:t>
            </w:r>
          </w:p>
        </w:tc>
      </w:tr>
      <w:tr w:rsidR="0076607A" w14:paraId="534697E1" w14:textId="77777777" w:rsidTr="001E572D">
        <w:trPr>
          <w:trHeight w:val="340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F48C96" w14:textId="751CCDDB" w:rsidR="0076607A" w:rsidRDefault="00702226" w:rsidP="001E572D">
            <w:r w:rsidRPr="00702226">
              <w:t>N02BA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C23234" w14:textId="45427CFB" w:rsidR="0076607A" w:rsidRDefault="00702226" w:rsidP="001E572D">
            <w:r>
              <w:t>Integer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0CDB51" w14:textId="6B5C1D8E" w:rsidR="0076607A" w:rsidRDefault="0008519D" w:rsidP="001E572D">
            <w:r w:rsidRPr="0008519D">
              <w:t>Other analgesics and antipyretics, Salicylic acid and derivatives</w:t>
            </w:r>
          </w:p>
        </w:tc>
      </w:tr>
      <w:tr w:rsidR="0076607A" w14:paraId="0D3E9469" w14:textId="77777777" w:rsidTr="001E572D">
        <w:trPr>
          <w:trHeight w:val="340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3D6A54" w14:textId="3E5988AA" w:rsidR="0076607A" w:rsidRDefault="00702226" w:rsidP="001E572D">
            <w:r w:rsidRPr="00702226">
              <w:t>R03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24FF52" w14:textId="77777777" w:rsidR="0076607A" w:rsidRDefault="0076607A" w:rsidP="001E572D">
            <w:r>
              <w:t>Integer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63A85B" w14:textId="61C59627" w:rsidR="0076607A" w:rsidRDefault="0008519D" w:rsidP="001E572D">
            <w:r w:rsidRPr="0008519D">
              <w:t>Drugs for obstructive airway diseases</w:t>
            </w:r>
          </w:p>
        </w:tc>
      </w:tr>
    </w:tbl>
    <w:bookmarkEnd w:id="0"/>
    <w:p w14:paraId="0983FCA9" w14:textId="319BE592" w:rsidR="00A67247" w:rsidRDefault="00A67247" w:rsidP="0076607A">
      <w:pPr>
        <w:autoSpaceDE w:val="0"/>
        <w:autoSpaceDN w:val="0"/>
        <w:adjustRightInd w:val="0"/>
        <w:spacing w:before="240" w:line="360" w:lineRule="auto"/>
        <w:ind w:firstLine="720"/>
        <w:jc w:val="both"/>
        <w:rPr>
          <w:b/>
        </w:rPr>
      </w:pPr>
      <w:r>
        <w:t xml:space="preserve">Your tasks for the </w:t>
      </w:r>
      <w:r w:rsidR="00D902B4">
        <w:rPr>
          <w:b/>
          <w:bCs/>
        </w:rPr>
        <w:t>outlier detection</w:t>
      </w:r>
      <w:r>
        <w:t xml:space="preserve"> are:</w:t>
      </w:r>
    </w:p>
    <w:p w14:paraId="0C3013EF" w14:textId="2B738D90" w:rsidR="00A67247" w:rsidRDefault="00A67247" w:rsidP="00D852A9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</w:pPr>
      <w:bookmarkStart w:id="1" w:name="_Hlk530563104"/>
      <w:r>
        <w:t xml:space="preserve">To achieve </w:t>
      </w:r>
      <w:r w:rsidR="00B51CCC" w:rsidRPr="00B51CCC">
        <w:rPr>
          <w:b/>
          <w:bCs/>
        </w:rPr>
        <w:t>good results</w:t>
      </w:r>
      <w:r w:rsidR="00E723DE">
        <w:rPr>
          <w:b/>
          <w:bCs/>
        </w:rPr>
        <w:t xml:space="preserve"> </w:t>
      </w:r>
      <w:r w:rsidR="00E723DE">
        <w:t>on the outlier detection</w:t>
      </w:r>
      <w:r>
        <w:t xml:space="preserve">, you must do some </w:t>
      </w:r>
      <w:r w:rsidRPr="0089799F">
        <w:rPr>
          <w:b/>
          <w:bCs/>
        </w:rPr>
        <w:t>tasks</w:t>
      </w:r>
      <w:r>
        <w:t xml:space="preserve"> below:</w:t>
      </w:r>
    </w:p>
    <w:p w14:paraId="093E312D" w14:textId="77777777" w:rsidR="00521578" w:rsidRDefault="00B51CCC" w:rsidP="00521578">
      <w:pPr>
        <w:pStyle w:val="ListParagraph"/>
        <w:numPr>
          <w:ilvl w:val="1"/>
          <w:numId w:val="27"/>
        </w:numPr>
        <w:spacing w:line="360" w:lineRule="auto"/>
        <w:ind w:left="851" w:hanging="425"/>
        <w:jc w:val="both"/>
      </w:pPr>
      <w:r w:rsidRPr="00A05E03">
        <w:rPr>
          <w:b/>
          <w:bCs/>
        </w:rPr>
        <w:t>Set</w:t>
      </w:r>
      <w:r>
        <w:t xml:space="preserve"> the </w:t>
      </w:r>
      <w:r w:rsidRPr="00A05E03">
        <w:rPr>
          <w:b/>
          <w:bCs/>
        </w:rPr>
        <w:t>role</w:t>
      </w:r>
      <w:r>
        <w:t xml:space="preserve"> of the </w:t>
      </w:r>
      <w:r w:rsidRPr="00A05E03">
        <w:rPr>
          <w:b/>
          <w:bCs/>
        </w:rPr>
        <w:t>attributes</w:t>
      </w:r>
      <w:r>
        <w:t xml:space="preserve"> that </w:t>
      </w:r>
      <w:r w:rsidR="00B77A48">
        <w:t xml:space="preserve">doesn’t needed to be counted for the </w:t>
      </w:r>
      <w:r w:rsidR="00B77A48" w:rsidRPr="00B94836">
        <w:rPr>
          <w:b/>
          <w:bCs/>
        </w:rPr>
        <w:t>outlier</w:t>
      </w:r>
      <w:r w:rsidR="00B77A48">
        <w:t xml:space="preserve"> </w:t>
      </w:r>
      <w:r w:rsidR="00B77A48" w:rsidRPr="00B94836">
        <w:rPr>
          <w:b/>
          <w:bCs/>
        </w:rPr>
        <w:t>detection</w:t>
      </w:r>
      <w:r w:rsidR="00B77A48">
        <w:t>.</w:t>
      </w:r>
    </w:p>
    <w:p w14:paraId="79E3C3FC" w14:textId="77777777" w:rsidR="00521578" w:rsidRDefault="005A114B" w:rsidP="00521578">
      <w:pPr>
        <w:pStyle w:val="ListParagraph"/>
        <w:numPr>
          <w:ilvl w:val="1"/>
          <w:numId w:val="27"/>
        </w:numPr>
        <w:spacing w:line="360" w:lineRule="auto"/>
        <w:ind w:left="851" w:hanging="425"/>
        <w:jc w:val="both"/>
      </w:pPr>
      <w:r w:rsidRPr="00521578">
        <w:rPr>
          <w:b/>
          <w:bCs/>
        </w:rPr>
        <w:t>Tuning</w:t>
      </w:r>
      <w:r>
        <w:t xml:space="preserve"> the </w:t>
      </w:r>
      <w:r w:rsidRPr="00521578">
        <w:rPr>
          <w:b/>
          <w:bCs/>
        </w:rPr>
        <w:t>parameter</w:t>
      </w:r>
      <w:r w:rsidR="00521578" w:rsidRPr="00521578">
        <w:rPr>
          <w:b/>
          <w:bCs/>
        </w:rPr>
        <w:t>s</w:t>
      </w:r>
      <w:r>
        <w:t xml:space="preserve"> of the </w:t>
      </w:r>
      <w:r w:rsidRPr="002D6A4E">
        <w:rPr>
          <w:b/>
          <w:bCs/>
        </w:rPr>
        <w:t>LOF algorithm</w:t>
      </w:r>
      <w:r>
        <w:t>.</w:t>
      </w:r>
    </w:p>
    <w:p w14:paraId="69FC0E88" w14:textId="053C6B0F" w:rsidR="00DD715C" w:rsidRDefault="005A114B" w:rsidP="00521578">
      <w:pPr>
        <w:pStyle w:val="ListParagraph"/>
        <w:numPr>
          <w:ilvl w:val="1"/>
          <w:numId w:val="27"/>
        </w:numPr>
        <w:spacing w:line="360" w:lineRule="auto"/>
        <w:ind w:left="851" w:hanging="425"/>
        <w:jc w:val="both"/>
      </w:pPr>
      <w:r w:rsidRPr="00521578">
        <w:rPr>
          <w:b/>
          <w:bCs/>
        </w:rPr>
        <w:t>Tuning</w:t>
      </w:r>
      <w:r>
        <w:t xml:space="preserve"> the </w:t>
      </w:r>
      <w:r w:rsidRPr="00521578">
        <w:rPr>
          <w:b/>
          <w:bCs/>
        </w:rPr>
        <w:t>parameter</w:t>
      </w:r>
      <w:r w:rsidR="00521578" w:rsidRPr="00521578">
        <w:rPr>
          <w:b/>
          <w:bCs/>
        </w:rPr>
        <w:t>s</w:t>
      </w:r>
      <w:r>
        <w:t xml:space="preserve"> of the </w:t>
      </w:r>
      <w:r w:rsidRPr="002D6A4E">
        <w:rPr>
          <w:b/>
          <w:bCs/>
        </w:rPr>
        <w:t>distance based algorithm</w:t>
      </w:r>
      <w:r>
        <w:t>.</w:t>
      </w:r>
    </w:p>
    <w:p w14:paraId="5B24000E" w14:textId="035DED69" w:rsidR="00724D9D" w:rsidRPr="00D852A9" w:rsidRDefault="00DD715C" w:rsidP="004A3A41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</w:pPr>
      <w:r w:rsidRPr="00A05E03">
        <w:rPr>
          <w:b/>
          <w:bCs/>
        </w:rPr>
        <w:t>Filter</w:t>
      </w:r>
      <w:r>
        <w:t xml:space="preserve"> the </w:t>
      </w:r>
      <w:r w:rsidRPr="00A05E03">
        <w:rPr>
          <w:b/>
          <w:bCs/>
        </w:rPr>
        <w:t>results</w:t>
      </w:r>
      <w:r>
        <w:t xml:space="preserve"> </w:t>
      </w:r>
      <w:r w:rsidR="004A3A41">
        <w:t>to</w:t>
      </w:r>
      <w:bookmarkEnd w:id="1"/>
      <w:r w:rsidR="00521578">
        <w:t xml:space="preserve"> the outlier data.</w:t>
      </w:r>
    </w:p>
    <w:sectPr w:rsidR="00724D9D" w:rsidRPr="00D852A9" w:rsidSect="008843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E1DEE" w14:textId="77777777" w:rsidR="000050F9" w:rsidRDefault="000050F9">
      <w:r>
        <w:separator/>
      </w:r>
    </w:p>
  </w:endnote>
  <w:endnote w:type="continuationSeparator" w:id="0">
    <w:p w14:paraId="1B0C88CE" w14:textId="77777777" w:rsidR="000050F9" w:rsidRDefault="00005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B8432" w14:textId="77777777" w:rsidR="005C5DEF" w:rsidRDefault="005C5D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5A68C" w14:textId="77777777" w:rsidR="005C5DEF" w:rsidRDefault="005C5D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97DDF" w14:textId="77777777" w:rsidR="005C5DEF" w:rsidRDefault="005C5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CBA63" w14:textId="77777777" w:rsidR="000050F9" w:rsidRDefault="000050F9">
      <w:r>
        <w:separator/>
      </w:r>
    </w:p>
  </w:footnote>
  <w:footnote w:type="continuationSeparator" w:id="0">
    <w:p w14:paraId="27E571C7" w14:textId="77777777" w:rsidR="000050F9" w:rsidRDefault="00005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D1948" w14:textId="77777777" w:rsidR="005C5DEF" w:rsidRDefault="005C5D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6"/>
      <w:gridCol w:w="4965"/>
    </w:tblGrid>
    <w:tr w:rsidR="00B54338" w14:paraId="2EB28BD5" w14:textId="77777777" w:rsidTr="008B7F19">
      <w:tc>
        <w:tcPr>
          <w:tcW w:w="5220" w:type="dxa"/>
          <w:hideMark/>
        </w:tcPr>
        <w:p w14:paraId="48843617" w14:textId="54D2D13E" w:rsidR="00B54338" w:rsidRDefault="00B54338" w:rsidP="00B54338">
          <w:pPr>
            <w:pStyle w:val="Header"/>
            <w:rPr>
              <w:b/>
              <w:sz w:val="20"/>
            </w:rPr>
          </w:pPr>
        </w:p>
      </w:tc>
      <w:tc>
        <w:tcPr>
          <w:tcW w:w="5220" w:type="dxa"/>
          <w:hideMark/>
        </w:tcPr>
        <w:p w14:paraId="131BDB23" w14:textId="77777777" w:rsidR="00B54338" w:rsidRDefault="00B54338" w:rsidP="00B54338">
          <w:pPr>
            <w:pStyle w:val="Header"/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12AB341D" w14:textId="77777777" w:rsidR="00B54338" w:rsidRDefault="00B543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C168D" w14:textId="77777777" w:rsidR="005C5DEF" w:rsidRDefault="005C5D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57A5"/>
    <w:multiLevelType w:val="hybridMultilevel"/>
    <w:tmpl w:val="CADC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C26F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CCD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AD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65F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12F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2D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CC1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1CF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92008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02EA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DE04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E9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10B7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906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08C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104A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6CF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D1B54"/>
    <w:multiLevelType w:val="hybridMultilevel"/>
    <w:tmpl w:val="F91662E6"/>
    <w:lvl w:ilvl="0" w:tplc="64F4653C">
      <w:start w:val="1"/>
      <w:numFmt w:val="decimal"/>
      <w:lvlText w:val="%1."/>
      <w:lvlJc w:val="left"/>
      <w:pPr>
        <w:ind w:left="720" w:hanging="360"/>
      </w:pPr>
    </w:lvl>
    <w:lvl w:ilvl="1" w:tplc="0CA6B3DC">
      <w:start w:val="1"/>
      <w:numFmt w:val="lowerLetter"/>
      <w:lvlText w:val="%2."/>
      <w:lvlJc w:val="left"/>
      <w:pPr>
        <w:ind w:left="1440" w:hanging="360"/>
      </w:pPr>
    </w:lvl>
    <w:lvl w:ilvl="2" w:tplc="A0846F10">
      <w:start w:val="1"/>
      <w:numFmt w:val="lowerRoman"/>
      <w:lvlText w:val="%3."/>
      <w:lvlJc w:val="right"/>
      <w:pPr>
        <w:ind w:left="2160" w:hanging="180"/>
      </w:pPr>
    </w:lvl>
    <w:lvl w:ilvl="3" w:tplc="244E25E2">
      <w:start w:val="1"/>
      <w:numFmt w:val="decimal"/>
      <w:lvlText w:val="%4."/>
      <w:lvlJc w:val="left"/>
      <w:pPr>
        <w:ind w:left="2880" w:hanging="360"/>
      </w:pPr>
    </w:lvl>
    <w:lvl w:ilvl="4" w:tplc="C338F474">
      <w:start w:val="1"/>
      <w:numFmt w:val="lowerLetter"/>
      <w:lvlText w:val="%5."/>
      <w:lvlJc w:val="left"/>
      <w:pPr>
        <w:ind w:left="3600" w:hanging="360"/>
      </w:pPr>
    </w:lvl>
    <w:lvl w:ilvl="5" w:tplc="8FDA2248">
      <w:start w:val="1"/>
      <w:numFmt w:val="lowerRoman"/>
      <w:lvlText w:val="%6."/>
      <w:lvlJc w:val="right"/>
      <w:pPr>
        <w:ind w:left="4320" w:hanging="180"/>
      </w:pPr>
    </w:lvl>
    <w:lvl w:ilvl="6" w:tplc="7794F0CA">
      <w:start w:val="1"/>
      <w:numFmt w:val="decimal"/>
      <w:lvlText w:val="%7."/>
      <w:lvlJc w:val="left"/>
      <w:pPr>
        <w:ind w:left="5040" w:hanging="360"/>
      </w:pPr>
    </w:lvl>
    <w:lvl w:ilvl="7" w:tplc="308CCDA8">
      <w:start w:val="1"/>
      <w:numFmt w:val="lowerLetter"/>
      <w:lvlText w:val="%8."/>
      <w:lvlJc w:val="left"/>
      <w:pPr>
        <w:ind w:left="5760" w:hanging="360"/>
      </w:pPr>
    </w:lvl>
    <w:lvl w:ilvl="8" w:tplc="1BD2916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D81D07"/>
    <w:multiLevelType w:val="hybridMultilevel"/>
    <w:tmpl w:val="37982F86"/>
    <w:lvl w:ilvl="0" w:tplc="CBCCD9A6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  <w:b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B611DEF"/>
    <w:multiLevelType w:val="hybridMultilevel"/>
    <w:tmpl w:val="835E2D1A"/>
    <w:lvl w:ilvl="0" w:tplc="52806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01B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2639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42A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ABE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A86C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CA5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08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B2C4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F465FD"/>
    <w:multiLevelType w:val="hybridMultilevel"/>
    <w:tmpl w:val="85D814F4"/>
    <w:lvl w:ilvl="0" w:tplc="3CBC8A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4B0976"/>
    <w:multiLevelType w:val="hybridMultilevel"/>
    <w:tmpl w:val="49FA79BA"/>
    <w:lvl w:ilvl="0" w:tplc="2176305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D66A96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9567A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B0C74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764FD7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CC8CA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4463A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F8CBD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E02827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111262"/>
    <w:multiLevelType w:val="hybridMultilevel"/>
    <w:tmpl w:val="D1380586"/>
    <w:lvl w:ilvl="0" w:tplc="401A962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640933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2BCA3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366AB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B68F2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510A64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E46CD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0EA7BB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8716B9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7A4737"/>
    <w:multiLevelType w:val="hybridMultilevel"/>
    <w:tmpl w:val="8406799E"/>
    <w:lvl w:ilvl="0" w:tplc="F66652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CC9E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7A65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6A00D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CA782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E6AEF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E26E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DE9A1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7801C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9F049B"/>
    <w:multiLevelType w:val="hybridMultilevel"/>
    <w:tmpl w:val="B4B03354"/>
    <w:lvl w:ilvl="0" w:tplc="C1BA6D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BE64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3BE8C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32579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7AF7E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90B5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72FB1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4A6E8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B4AA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BE01E2"/>
    <w:multiLevelType w:val="hybridMultilevel"/>
    <w:tmpl w:val="33B4E320"/>
    <w:lvl w:ilvl="0" w:tplc="0421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FD7DA1"/>
    <w:multiLevelType w:val="hybridMultilevel"/>
    <w:tmpl w:val="5BC28DCE"/>
    <w:lvl w:ilvl="0" w:tplc="CA06070A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9A74178"/>
    <w:multiLevelType w:val="hybridMultilevel"/>
    <w:tmpl w:val="D40C7D64"/>
    <w:lvl w:ilvl="0" w:tplc="A40878C8">
      <w:start w:val="1"/>
      <w:numFmt w:val="decimal"/>
      <w:lvlText w:val="%1."/>
      <w:lvlJc w:val="left"/>
      <w:pPr>
        <w:ind w:left="1080" w:hanging="360"/>
      </w:pPr>
    </w:lvl>
    <w:lvl w:ilvl="1" w:tplc="FF700324" w:tentative="1">
      <w:start w:val="1"/>
      <w:numFmt w:val="lowerLetter"/>
      <w:lvlText w:val="%2."/>
      <w:lvlJc w:val="left"/>
      <w:pPr>
        <w:ind w:left="1800" w:hanging="360"/>
      </w:pPr>
    </w:lvl>
    <w:lvl w:ilvl="2" w:tplc="CB40DCA6" w:tentative="1">
      <w:start w:val="1"/>
      <w:numFmt w:val="lowerRoman"/>
      <w:lvlText w:val="%3."/>
      <w:lvlJc w:val="right"/>
      <w:pPr>
        <w:ind w:left="2520" w:hanging="180"/>
      </w:pPr>
    </w:lvl>
    <w:lvl w:ilvl="3" w:tplc="7C30D470" w:tentative="1">
      <w:start w:val="1"/>
      <w:numFmt w:val="decimal"/>
      <w:lvlText w:val="%4."/>
      <w:lvlJc w:val="left"/>
      <w:pPr>
        <w:ind w:left="3240" w:hanging="360"/>
      </w:pPr>
    </w:lvl>
    <w:lvl w:ilvl="4" w:tplc="888CEC1C" w:tentative="1">
      <w:start w:val="1"/>
      <w:numFmt w:val="lowerLetter"/>
      <w:lvlText w:val="%5."/>
      <w:lvlJc w:val="left"/>
      <w:pPr>
        <w:ind w:left="3960" w:hanging="360"/>
      </w:pPr>
    </w:lvl>
    <w:lvl w:ilvl="5" w:tplc="9F225132" w:tentative="1">
      <w:start w:val="1"/>
      <w:numFmt w:val="lowerRoman"/>
      <w:lvlText w:val="%6."/>
      <w:lvlJc w:val="right"/>
      <w:pPr>
        <w:ind w:left="4680" w:hanging="180"/>
      </w:pPr>
    </w:lvl>
    <w:lvl w:ilvl="6" w:tplc="4B94DD90" w:tentative="1">
      <w:start w:val="1"/>
      <w:numFmt w:val="decimal"/>
      <w:lvlText w:val="%7."/>
      <w:lvlJc w:val="left"/>
      <w:pPr>
        <w:ind w:left="5400" w:hanging="360"/>
      </w:pPr>
    </w:lvl>
    <w:lvl w:ilvl="7" w:tplc="80DE474C" w:tentative="1">
      <w:start w:val="1"/>
      <w:numFmt w:val="lowerLetter"/>
      <w:lvlText w:val="%8."/>
      <w:lvlJc w:val="left"/>
      <w:pPr>
        <w:ind w:left="6120" w:hanging="360"/>
      </w:pPr>
    </w:lvl>
    <w:lvl w:ilvl="8" w:tplc="908CE69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C86BC1"/>
    <w:multiLevelType w:val="hybridMultilevel"/>
    <w:tmpl w:val="1E62E2FE"/>
    <w:lvl w:ilvl="0" w:tplc="DA48B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C289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AC0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E8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786B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3CB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2C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BEBD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AE0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F50522"/>
    <w:multiLevelType w:val="hybridMultilevel"/>
    <w:tmpl w:val="32F66164"/>
    <w:lvl w:ilvl="0" w:tplc="33524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660B1A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647B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60C5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2F477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26B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E4231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F165F4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1D420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570320"/>
    <w:multiLevelType w:val="hybridMultilevel"/>
    <w:tmpl w:val="1B1A041E"/>
    <w:lvl w:ilvl="0" w:tplc="6EC609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AF23A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0259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B45D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1CAFB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4842F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0EB3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C4A22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1C8AB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272850"/>
    <w:multiLevelType w:val="hybridMultilevel"/>
    <w:tmpl w:val="E3D402EE"/>
    <w:lvl w:ilvl="0" w:tplc="D5583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A042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9AFF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AC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8BE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163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04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A02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CE10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767C0"/>
    <w:multiLevelType w:val="hybridMultilevel"/>
    <w:tmpl w:val="B3BE086A"/>
    <w:lvl w:ilvl="0" w:tplc="4B56AF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DAAD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41C587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75164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CEE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FAE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2A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AC3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B47E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D51FC"/>
    <w:multiLevelType w:val="hybridMultilevel"/>
    <w:tmpl w:val="DAC07698"/>
    <w:lvl w:ilvl="0" w:tplc="BA748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B67E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0C53C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4469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AA0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ADA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2F3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85C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7424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AA47A2"/>
    <w:multiLevelType w:val="hybridMultilevel"/>
    <w:tmpl w:val="CA9EAECE"/>
    <w:lvl w:ilvl="0" w:tplc="05DC16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A1A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2CE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3E0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E54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042E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878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A9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724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B72F8"/>
    <w:multiLevelType w:val="hybridMultilevel"/>
    <w:tmpl w:val="7CFEA8D6"/>
    <w:lvl w:ilvl="0" w:tplc="FA04F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ECE838">
      <w:start w:val="1"/>
      <w:numFmt w:val="lowerLetter"/>
      <w:lvlText w:val="%2."/>
      <w:lvlJc w:val="left"/>
      <w:pPr>
        <w:ind w:left="1440" w:hanging="360"/>
      </w:pPr>
    </w:lvl>
    <w:lvl w:ilvl="2" w:tplc="4D201778">
      <w:start w:val="1"/>
      <w:numFmt w:val="lowerRoman"/>
      <w:lvlText w:val="%3."/>
      <w:lvlJc w:val="right"/>
      <w:pPr>
        <w:ind w:left="2160" w:hanging="180"/>
      </w:pPr>
    </w:lvl>
    <w:lvl w:ilvl="3" w:tplc="96582DA4" w:tentative="1">
      <w:start w:val="1"/>
      <w:numFmt w:val="decimal"/>
      <w:lvlText w:val="%4."/>
      <w:lvlJc w:val="left"/>
      <w:pPr>
        <w:ind w:left="2880" w:hanging="360"/>
      </w:pPr>
    </w:lvl>
    <w:lvl w:ilvl="4" w:tplc="47666428" w:tentative="1">
      <w:start w:val="1"/>
      <w:numFmt w:val="lowerLetter"/>
      <w:lvlText w:val="%5."/>
      <w:lvlJc w:val="left"/>
      <w:pPr>
        <w:ind w:left="3600" w:hanging="360"/>
      </w:pPr>
    </w:lvl>
    <w:lvl w:ilvl="5" w:tplc="C03EA078" w:tentative="1">
      <w:start w:val="1"/>
      <w:numFmt w:val="lowerRoman"/>
      <w:lvlText w:val="%6."/>
      <w:lvlJc w:val="right"/>
      <w:pPr>
        <w:ind w:left="4320" w:hanging="180"/>
      </w:pPr>
    </w:lvl>
    <w:lvl w:ilvl="6" w:tplc="C0B45772" w:tentative="1">
      <w:start w:val="1"/>
      <w:numFmt w:val="decimal"/>
      <w:lvlText w:val="%7."/>
      <w:lvlJc w:val="left"/>
      <w:pPr>
        <w:ind w:left="5040" w:hanging="360"/>
      </w:pPr>
    </w:lvl>
    <w:lvl w:ilvl="7" w:tplc="31D87A78" w:tentative="1">
      <w:start w:val="1"/>
      <w:numFmt w:val="lowerLetter"/>
      <w:lvlText w:val="%8."/>
      <w:lvlJc w:val="left"/>
      <w:pPr>
        <w:ind w:left="5760" w:hanging="360"/>
      </w:pPr>
    </w:lvl>
    <w:lvl w:ilvl="8" w:tplc="DA72D6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F77A3"/>
    <w:multiLevelType w:val="hybridMultilevel"/>
    <w:tmpl w:val="1ACC43AA"/>
    <w:lvl w:ilvl="0" w:tplc="60A86A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9986F7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7AE4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7CE9A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DCA7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16A76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38AB6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A8A0F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312443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309291400">
    <w:abstractNumId w:val="2"/>
  </w:num>
  <w:num w:numId="2" w16cid:durableId="524370564">
    <w:abstractNumId w:val="11"/>
  </w:num>
  <w:num w:numId="3" w16cid:durableId="1664814249">
    <w:abstractNumId w:val="20"/>
  </w:num>
  <w:num w:numId="4" w16cid:durableId="364329625">
    <w:abstractNumId w:val="12"/>
  </w:num>
  <w:num w:numId="5" w16cid:durableId="559286905">
    <w:abstractNumId w:val="23"/>
  </w:num>
  <w:num w:numId="6" w16cid:durableId="1334065671">
    <w:abstractNumId w:val="19"/>
  </w:num>
  <w:num w:numId="7" w16cid:durableId="2097748717">
    <w:abstractNumId w:val="24"/>
  </w:num>
  <w:num w:numId="8" w16cid:durableId="2133938869">
    <w:abstractNumId w:val="1"/>
  </w:num>
  <w:num w:numId="9" w16cid:durableId="719552336">
    <w:abstractNumId w:val="6"/>
  </w:num>
  <w:num w:numId="10" w16cid:durableId="205568955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2210478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25204785">
    <w:abstractNumId w:val="18"/>
  </w:num>
  <w:num w:numId="13" w16cid:durableId="994919303">
    <w:abstractNumId w:val="15"/>
  </w:num>
  <w:num w:numId="14" w16cid:durableId="288627647">
    <w:abstractNumId w:val="4"/>
  </w:num>
  <w:num w:numId="15" w16cid:durableId="679548492">
    <w:abstractNumId w:val="27"/>
  </w:num>
  <w:num w:numId="16" w16cid:durableId="607467624">
    <w:abstractNumId w:val="10"/>
  </w:num>
  <w:num w:numId="17" w16cid:durableId="352803423">
    <w:abstractNumId w:val="22"/>
  </w:num>
  <w:num w:numId="18" w16cid:durableId="1546481788">
    <w:abstractNumId w:val="13"/>
  </w:num>
  <w:num w:numId="19" w16cid:durableId="1551570115">
    <w:abstractNumId w:val="21"/>
  </w:num>
  <w:num w:numId="20" w16cid:durableId="385572948">
    <w:abstractNumId w:val="17"/>
  </w:num>
  <w:num w:numId="21" w16cid:durableId="806777146">
    <w:abstractNumId w:val="28"/>
  </w:num>
  <w:num w:numId="22" w16cid:durableId="1412653974">
    <w:abstractNumId w:val="8"/>
  </w:num>
  <w:num w:numId="23" w16cid:durableId="7103583">
    <w:abstractNumId w:val="9"/>
  </w:num>
  <w:num w:numId="24" w16cid:durableId="1004818522">
    <w:abstractNumId w:val="26"/>
  </w:num>
  <w:num w:numId="25" w16cid:durableId="5661110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432224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35236982">
    <w:abstractNumId w:val="0"/>
  </w:num>
  <w:num w:numId="28" w16cid:durableId="1347907729">
    <w:abstractNumId w:val="14"/>
  </w:num>
  <w:num w:numId="29" w16cid:durableId="1406536605">
    <w:abstractNumId w:val="16"/>
  </w:num>
  <w:num w:numId="30" w16cid:durableId="1855922490">
    <w:abstractNumId w:val="7"/>
  </w:num>
  <w:num w:numId="31" w16cid:durableId="1396009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50F9"/>
    <w:rsid w:val="00005B4C"/>
    <w:rsid w:val="00010A54"/>
    <w:rsid w:val="00020F10"/>
    <w:rsid w:val="00036A37"/>
    <w:rsid w:val="00037C87"/>
    <w:rsid w:val="00045694"/>
    <w:rsid w:val="00051154"/>
    <w:rsid w:val="00053958"/>
    <w:rsid w:val="00056131"/>
    <w:rsid w:val="00072DE7"/>
    <w:rsid w:val="000732DF"/>
    <w:rsid w:val="00081100"/>
    <w:rsid w:val="00082773"/>
    <w:rsid w:val="0008519D"/>
    <w:rsid w:val="00085458"/>
    <w:rsid w:val="00086A08"/>
    <w:rsid w:val="000919D9"/>
    <w:rsid w:val="00094133"/>
    <w:rsid w:val="00095F58"/>
    <w:rsid w:val="000A0C90"/>
    <w:rsid w:val="000A23D8"/>
    <w:rsid w:val="000A3F41"/>
    <w:rsid w:val="000B45C9"/>
    <w:rsid w:val="000B5C51"/>
    <w:rsid w:val="000B69D0"/>
    <w:rsid w:val="000C3015"/>
    <w:rsid w:val="000C316D"/>
    <w:rsid w:val="000D7188"/>
    <w:rsid w:val="000E2C35"/>
    <w:rsid w:val="000E555C"/>
    <w:rsid w:val="000F057A"/>
    <w:rsid w:val="000F1EBF"/>
    <w:rsid w:val="000F3EB6"/>
    <w:rsid w:val="000F7CFC"/>
    <w:rsid w:val="000F7FC6"/>
    <w:rsid w:val="001128D4"/>
    <w:rsid w:val="00113988"/>
    <w:rsid w:val="00122BC2"/>
    <w:rsid w:val="00126822"/>
    <w:rsid w:val="00131DAA"/>
    <w:rsid w:val="00135C4A"/>
    <w:rsid w:val="00141630"/>
    <w:rsid w:val="00145857"/>
    <w:rsid w:val="00145C2E"/>
    <w:rsid w:val="00146681"/>
    <w:rsid w:val="00150E94"/>
    <w:rsid w:val="00151847"/>
    <w:rsid w:val="0015698F"/>
    <w:rsid w:val="0016268A"/>
    <w:rsid w:val="00165B67"/>
    <w:rsid w:val="001736DE"/>
    <w:rsid w:val="00183F26"/>
    <w:rsid w:val="001859BC"/>
    <w:rsid w:val="001955A6"/>
    <w:rsid w:val="001957EE"/>
    <w:rsid w:val="001A300E"/>
    <w:rsid w:val="001A7868"/>
    <w:rsid w:val="001B0739"/>
    <w:rsid w:val="001B1DBA"/>
    <w:rsid w:val="001B3A2E"/>
    <w:rsid w:val="001B7AD3"/>
    <w:rsid w:val="001C434B"/>
    <w:rsid w:val="001D4810"/>
    <w:rsid w:val="001D6089"/>
    <w:rsid w:val="001D63D6"/>
    <w:rsid w:val="001E0006"/>
    <w:rsid w:val="001E110E"/>
    <w:rsid w:val="001E4042"/>
    <w:rsid w:val="001E572D"/>
    <w:rsid w:val="001E637E"/>
    <w:rsid w:val="001E7ABE"/>
    <w:rsid w:val="001F64B6"/>
    <w:rsid w:val="0020260C"/>
    <w:rsid w:val="00204DF6"/>
    <w:rsid w:val="0020735E"/>
    <w:rsid w:val="00212E4F"/>
    <w:rsid w:val="00217486"/>
    <w:rsid w:val="0022091A"/>
    <w:rsid w:val="00222067"/>
    <w:rsid w:val="002237E9"/>
    <w:rsid w:val="00224780"/>
    <w:rsid w:val="00231F48"/>
    <w:rsid w:val="00235C36"/>
    <w:rsid w:val="00236EBB"/>
    <w:rsid w:val="002376FA"/>
    <w:rsid w:val="002422DB"/>
    <w:rsid w:val="00243600"/>
    <w:rsid w:val="00247121"/>
    <w:rsid w:val="00247318"/>
    <w:rsid w:val="002503FD"/>
    <w:rsid w:val="0025416B"/>
    <w:rsid w:val="00266B31"/>
    <w:rsid w:val="00266E7C"/>
    <w:rsid w:val="00272438"/>
    <w:rsid w:val="0027266B"/>
    <w:rsid w:val="00273E4A"/>
    <w:rsid w:val="0027718D"/>
    <w:rsid w:val="00281385"/>
    <w:rsid w:val="00281799"/>
    <w:rsid w:val="0028253A"/>
    <w:rsid w:val="002841B3"/>
    <w:rsid w:val="00287F31"/>
    <w:rsid w:val="002956DC"/>
    <w:rsid w:val="00296446"/>
    <w:rsid w:val="00296DA6"/>
    <w:rsid w:val="002A07C0"/>
    <w:rsid w:val="002A138B"/>
    <w:rsid w:val="002A38BD"/>
    <w:rsid w:val="002A66E0"/>
    <w:rsid w:val="002A7B88"/>
    <w:rsid w:val="002B00F2"/>
    <w:rsid w:val="002B31D3"/>
    <w:rsid w:val="002B3397"/>
    <w:rsid w:val="002B7CDD"/>
    <w:rsid w:val="002C1B92"/>
    <w:rsid w:val="002C2553"/>
    <w:rsid w:val="002C3AC5"/>
    <w:rsid w:val="002C7FC0"/>
    <w:rsid w:val="002D0405"/>
    <w:rsid w:val="002D0ACD"/>
    <w:rsid w:val="002D1472"/>
    <w:rsid w:val="002D6A4E"/>
    <w:rsid w:val="002D7F31"/>
    <w:rsid w:val="002E3324"/>
    <w:rsid w:val="002F21E7"/>
    <w:rsid w:val="002F30D1"/>
    <w:rsid w:val="002F7423"/>
    <w:rsid w:val="003002A2"/>
    <w:rsid w:val="00301EB6"/>
    <w:rsid w:val="00304C6B"/>
    <w:rsid w:val="00305136"/>
    <w:rsid w:val="003054E4"/>
    <w:rsid w:val="003056D1"/>
    <w:rsid w:val="0030625A"/>
    <w:rsid w:val="003066EB"/>
    <w:rsid w:val="0031113D"/>
    <w:rsid w:val="00320C87"/>
    <w:rsid w:val="00321362"/>
    <w:rsid w:val="00321CAF"/>
    <w:rsid w:val="00323347"/>
    <w:rsid w:val="003432E6"/>
    <w:rsid w:val="003439D3"/>
    <w:rsid w:val="00345578"/>
    <w:rsid w:val="003534E3"/>
    <w:rsid w:val="00353D27"/>
    <w:rsid w:val="00363A97"/>
    <w:rsid w:val="0036420F"/>
    <w:rsid w:val="0036669F"/>
    <w:rsid w:val="00366844"/>
    <w:rsid w:val="0037225D"/>
    <w:rsid w:val="0037553B"/>
    <w:rsid w:val="00382B6B"/>
    <w:rsid w:val="0038376D"/>
    <w:rsid w:val="00384C7B"/>
    <w:rsid w:val="00386344"/>
    <w:rsid w:val="00387D06"/>
    <w:rsid w:val="00394AC9"/>
    <w:rsid w:val="003952E0"/>
    <w:rsid w:val="003A1788"/>
    <w:rsid w:val="003A2C38"/>
    <w:rsid w:val="003A70FB"/>
    <w:rsid w:val="003B1D05"/>
    <w:rsid w:val="003B27CC"/>
    <w:rsid w:val="003B5F77"/>
    <w:rsid w:val="003C07AD"/>
    <w:rsid w:val="003C0A29"/>
    <w:rsid w:val="003C1CE6"/>
    <w:rsid w:val="003C2AF3"/>
    <w:rsid w:val="003D334D"/>
    <w:rsid w:val="003D42F1"/>
    <w:rsid w:val="003D516C"/>
    <w:rsid w:val="003D6110"/>
    <w:rsid w:val="003D7084"/>
    <w:rsid w:val="003E0BAA"/>
    <w:rsid w:val="003E2756"/>
    <w:rsid w:val="003E2D88"/>
    <w:rsid w:val="003E775D"/>
    <w:rsid w:val="003F3FB8"/>
    <w:rsid w:val="003F71D2"/>
    <w:rsid w:val="00402FF3"/>
    <w:rsid w:val="004074A1"/>
    <w:rsid w:val="00407FD8"/>
    <w:rsid w:val="00411906"/>
    <w:rsid w:val="00415485"/>
    <w:rsid w:val="00420AFF"/>
    <w:rsid w:val="00422134"/>
    <w:rsid w:val="004311C5"/>
    <w:rsid w:val="0043294F"/>
    <w:rsid w:val="00434FFC"/>
    <w:rsid w:val="00442F09"/>
    <w:rsid w:val="00446550"/>
    <w:rsid w:val="00446D31"/>
    <w:rsid w:val="0045325D"/>
    <w:rsid w:val="0045387D"/>
    <w:rsid w:val="004549FA"/>
    <w:rsid w:val="00455521"/>
    <w:rsid w:val="004564E4"/>
    <w:rsid w:val="004627D9"/>
    <w:rsid w:val="004633AF"/>
    <w:rsid w:val="0046440B"/>
    <w:rsid w:val="00470964"/>
    <w:rsid w:val="004716A8"/>
    <w:rsid w:val="004723DC"/>
    <w:rsid w:val="00472A6F"/>
    <w:rsid w:val="00474408"/>
    <w:rsid w:val="004800DB"/>
    <w:rsid w:val="00485F36"/>
    <w:rsid w:val="004863F6"/>
    <w:rsid w:val="00494E4C"/>
    <w:rsid w:val="004A3A41"/>
    <w:rsid w:val="004A6F1F"/>
    <w:rsid w:val="004B1304"/>
    <w:rsid w:val="004B152E"/>
    <w:rsid w:val="004B47B5"/>
    <w:rsid w:val="004B6AFE"/>
    <w:rsid w:val="004B7023"/>
    <w:rsid w:val="004C0825"/>
    <w:rsid w:val="004C0F0C"/>
    <w:rsid w:val="004D176C"/>
    <w:rsid w:val="004D21F3"/>
    <w:rsid w:val="004D45D7"/>
    <w:rsid w:val="004E1870"/>
    <w:rsid w:val="004E1BA1"/>
    <w:rsid w:val="004E7352"/>
    <w:rsid w:val="004F416C"/>
    <w:rsid w:val="00502E20"/>
    <w:rsid w:val="0050505C"/>
    <w:rsid w:val="00506D3C"/>
    <w:rsid w:val="00510906"/>
    <w:rsid w:val="00511C6F"/>
    <w:rsid w:val="0051628B"/>
    <w:rsid w:val="00520E03"/>
    <w:rsid w:val="00521578"/>
    <w:rsid w:val="00521CBD"/>
    <w:rsid w:val="005314B7"/>
    <w:rsid w:val="00534D1F"/>
    <w:rsid w:val="00535DA7"/>
    <w:rsid w:val="005447D7"/>
    <w:rsid w:val="0055338E"/>
    <w:rsid w:val="0055410B"/>
    <w:rsid w:val="00556E41"/>
    <w:rsid w:val="005625AB"/>
    <w:rsid w:val="00566FD2"/>
    <w:rsid w:val="00567287"/>
    <w:rsid w:val="00571B72"/>
    <w:rsid w:val="005746F4"/>
    <w:rsid w:val="00582417"/>
    <w:rsid w:val="00582E4C"/>
    <w:rsid w:val="005919AF"/>
    <w:rsid w:val="005A072D"/>
    <w:rsid w:val="005A114B"/>
    <w:rsid w:val="005A266C"/>
    <w:rsid w:val="005A2BE9"/>
    <w:rsid w:val="005A32DD"/>
    <w:rsid w:val="005B07D4"/>
    <w:rsid w:val="005B3392"/>
    <w:rsid w:val="005B66A9"/>
    <w:rsid w:val="005C04F8"/>
    <w:rsid w:val="005C156C"/>
    <w:rsid w:val="005C19B6"/>
    <w:rsid w:val="005C4694"/>
    <w:rsid w:val="005C5DEF"/>
    <w:rsid w:val="005D0782"/>
    <w:rsid w:val="005D4EFE"/>
    <w:rsid w:val="005D66EC"/>
    <w:rsid w:val="005D6789"/>
    <w:rsid w:val="005E1DB4"/>
    <w:rsid w:val="005F0243"/>
    <w:rsid w:val="005F47E6"/>
    <w:rsid w:val="005F794B"/>
    <w:rsid w:val="0060201C"/>
    <w:rsid w:val="00603339"/>
    <w:rsid w:val="0060486C"/>
    <w:rsid w:val="006065CB"/>
    <w:rsid w:val="00613BA3"/>
    <w:rsid w:val="006213A0"/>
    <w:rsid w:val="00622B73"/>
    <w:rsid w:val="00625773"/>
    <w:rsid w:val="00625F6F"/>
    <w:rsid w:val="006308D1"/>
    <w:rsid w:val="00630D1D"/>
    <w:rsid w:val="00635BCB"/>
    <w:rsid w:val="00635EE5"/>
    <w:rsid w:val="00641819"/>
    <w:rsid w:val="0064219C"/>
    <w:rsid w:val="00643F75"/>
    <w:rsid w:val="00644C2F"/>
    <w:rsid w:val="00650ABD"/>
    <w:rsid w:val="00650FB4"/>
    <w:rsid w:val="00651CD2"/>
    <w:rsid w:val="00661130"/>
    <w:rsid w:val="00662887"/>
    <w:rsid w:val="00664137"/>
    <w:rsid w:val="006644C9"/>
    <w:rsid w:val="0067443D"/>
    <w:rsid w:val="00682EAA"/>
    <w:rsid w:val="0068689C"/>
    <w:rsid w:val="00691F39"/>
    <w:rsid w:val="006A6C0A"/>
    <w:rsid w:val="006B1FCE"/>
    <w:rsid w:val="006B3CA0"/>
    <w:rsid w:val="006C056A"/>
    <w:rsid w:val="006C3CFB"/>
    <w:rsid w:val="006D36BC"/>
    <w:rsid w:val="006D5973"/>
    <w:rsid w:val="006E06A4"/>
    <w:rsid w:val="006E4A96"/>
    <w:rsid w:val="006E5384"/>
    <w:rsid w:val="006E6142"/>
    <w:rsid w:val="006F4D80"/>
    <w:rsid w:val="00701ECA"/>
    <w:rsid w:val="00702226"/>
    <w:rsid w:val="00705AF8"/>
    <w:rsid w:val="00707800"/>
    <w:rsid w:val="00712B4D"/>
    <w:rsid w:val="00720962"/>
    <w:rsid w:val="0072245D"/>
    <w:rsid w:val="00724D9D"/>
    <w:rsid w:val="00726BA9"/>
    <w:rsid w:val="007343FD"/>
    <w:rsid w:val="00736410"/>
    <w:rsid w:val="00737595"/>
    <w:rsid w:val="007525F8"/>
    <w:rsid w:val="00754852"/>
    <w:rsid w:val="007618BD"/>
    <w:rsid w:val="00764473"/>
    <w:rsid w:val="0076607A"/>
    <w:rsid w:val="00770C54"/>
    <w:rsid w:val="00783E99"/>
    <w:rsid w:val="00787247"/>
    <w:rsid w:val="007955AD"/>
    <w:rsid w:val="0079636B"/>
    <w:rsid w:val="007973F1"/>
    <w:rsid w:val="007A0166"/>
    <w:rsid w:val="007A0940"/>
    <w:rsid w:val="007B34E2"/>
    <w:rsid w:val="007B5A6A"/>
    <w:rsid w:val="007B7F7E"/>
    <w:rsid w:val="007C1C37"/>
    <w:rsid w:val="007C292E"/>
    <w:rsid w:val="007C45F1"/>
    <w:rsid w:val="007D6479"/>
    <w:rsid w:val="007E0EE7"/>
    <w:rsid w:val="007F1BE9"/>
    <w:rsid w:val="007F1E3C"/>
    <w:rsid w:val="007F3C54"/>
    <w:rsid w:val="00803480"/>
    <w:rsid w:val="00804B5C"/>
    <w:rsid w:val="00806ADA"/>
    <w:rsid w:val="00810737"/>
    <w:rsid w:val="00811AB4"/>
    <w:rsid w:val="00811C48"/>
    <w:rsid w:val="00812842"/>
    <w:rsid w:val="00815DB3"/>
    <w:rsid w:val="0082588C"/>
    <w:rsid w:val="00831304"/>
    <w:rsid w:val="008341F2"/>
    <w:rsid w:val="0083459F"/>
    <w:rsid w:val="00835782"/>
    <w:rsid w:val="0083780E"/>
    <w:rsid w:val="008522BA"/>
    <w:rsid w:val="00861A50"/>
    <w:rsid w:val="00861FA7"/>
    <w:rsid w:val="0086551B"/>
    <w:rsid w:val="00865DAB"/>
    <w:rsid w:val="00866BCE"/>
    <w:rsid w:val="008670B6"/>
    <w:rsid w:val="008674E6"/>
    <w:rsid w:val="008707CE"/>
    <w:rsid w:val="00876001"/>
    <w:rsid w:val="00876A58"/>
    <w:rsid w:val="008843CB"/>
    <w:rsid w:val="00892656"/>
    <w:rsid w:val="008939EF"/>
    <w:rsid w:val="00893DAF"/>
    <w:rsid w:val="00894072"/>
    <w:rsid w:val="00895B8D"/>
    <w:rsid w:val="0089799F"/>
    <w:rsid w:val="008A0CE2"/>
    <w:rsid w:val="008A4F5D"/>
    <w:rsid w:val="008B08C6"/>
    <w:rsid w:val="008B212E"/>
    <w:rsid w:val="008B2354"/>
    <w:rsid w:val="008B60D6"/>
    <w:rsid w:val="008B676B"/>
    <w:rsid w:val="008B7541"/>
    <w:rsid w:val="008C1A4A"/>
    <w:rsid w:val="008D1B94"/>
    <w:rsid w:val="008D30FA"/>
    <w:rsid w:val="008D3973"/>
    <w:rsid w:val="008D411F"/>
    <w:rsid w:val="008F0C0B"/>
    <w:rsid w:val="008F0EC7"/>
    <w:rsid w:val="008F452F"/>
    <w:rsid w:val="008F740C"/>
    <w:rsid w:val="009010C1"/>
    <w:rsid w:val="00901A30"/>
    <w:rsid w:val="0090372F"/>
    <w:rsid w:val="00904F74"/>
    <w:rsid w:val="0090573F"/>
    <w:rsid w:val="00913E6C"/>
    <w:rsid w:val="0091591A"/>
    <w:rsid w:val="00916392"/>
    <w:rsid w:val="00916745"/>
    <w:rsid w:val="00932B6E"/>
    <w:rsid w:val="0093677F"/>
    <w:rsid w:val="00937B93"/>
    <w:rsid w:val="00941EBD"/>
    <w:rsid w:val="0094383A"/>
    <w:rsid w:val="00944ADA"/>
    <w:rsid w:val="0094653A"/>
    <w:rsid w:val="0095516A"/>
    <w:rsid w:val="009568C5"/>
    <w:rsid w:val="00961A2D"/>
    <w:rsid w:val="00967344"/>
    <w:rsid w:val="00967346"/>
    <w:rsid w:val="0097243E"/>
    <w:rsid w:val="009724D0"/>
    <w:rsid w:val="00973849"/>
    <w:rsid w:val="009775DA"/>
    <w:rsid w:val="009832E4"/>
    <w:rsid w:val="00993A07"/>
    <w:rsid w:val="009A2464"/>
    <w:rsid w:val="009A3737"/>
    <w:rsid w:val="009A40A6"/>
    <w:rsid w:val="009A576C"/>
    <w:rsid w:val="009C7801"/>
    <w:rsid w:val="009D1041"/>
    <w:rsid w:val="009E019B"/>
    <w:rsid w:val="009E07CA"/>
    <w:rsid w:val="009E27F5"/>
    <w:rsid w:val="009E29D9"/>
    <w:rsid w:val="009E3B27"/>
    <w:rsid w:val="009E3C05"/>
    <w:rsid w:val="009E6FE9"/>
    <w:rsid w:val="009F0A2F"/>
    <w:rsid w:val="009F4D77"/>
    <w:rsid w:val="00A024B0"/>
    <w:rsid w:val="00A05E03"/>
    <w:rsid w:val="00A13E4B"/>
    <w:rsid w:val="00A1473C"/>
    <w:rsid w:val="00A1508C"/>
    <w:rsid w:val="00A17B25"/>
    <w:rsid w:val="00A20758"/>
    <w:rsid w:val="00A21192"/>
    <w:rsid w:val="00A27642"/>
    <w:rsid w:val="00A32343"/>
    <w:rsid w:val="00A33DF3"/>
    <w:rsid w:val="00A34EDF"/>
    <w:rsid w:val="00A42993"/>
    <w:rsid w:val="00A43702"/>
    <w:rsid w:val="00A46082"/>
    <w:rsid w:val="00A46AE3"/>
    <w:rsid w:val="00A50AF3"/>
    <w:rsid w:val="00A52AB7"/>
    <w:rsid w:val="00A53D38"/>
    <w:rsid w:val="00A552D5"/>
    <w:rsid w:val="00A57DDF"/>
    <w:rsid w:val="00A57FB8"/>
    <w:rsid w:val="00A6084A"/>
    <w:rsid w:val="00A67247"/>
    <w:rsid w:val="00A72143"/>
    <w:rsid w:val="00A73C32"/>
    <w:rsid w:val="00A748DC"/>
    <w:rsid w:val="00A768CF"/>
    <w:rsid w:val="00A83842"/>
    <w:rsid w:val="00A8733F"/>
    <w:rsid w:val="00A933D3"/>
    <w:rsid w:val="00A9635A"/>
    <w:rsid w:val="00A972F7"/>
    <w:rsid w:val="00AA1407"/>
    <w:rsid w:val="00AB0E0A"/>
    <w:rsid w:val="00AB42BB"/>
    <w:rsid w:val="00AB51EF"/>
    <w:rsid w:val="00AB66F5"/>
    <w:rsid w:val="00AC0C63"/>
    <w:rsid w:val="00AC1252"/>
    <w:rsid w:val="00AC20C6"/>
    <w:rsid w:val="00AC2EEB"/>
    <w:rsid w:val="00AC5D98"/>
    <w:rsid w:val="00AD0384"/>
    <w:rsid w:val="00AD0B16"/>
    <w:rsid w:val="00AD2114"/>
    <w:rsid w:val="00AD7B46"/>
    <w:rsid w:val="00AE1A84"/>
    <w:rsid w:val="00AE1AE9"/>
    <w:rsid w:val="00AE39D8"/>
    <w:rsid w:val="00AE548F"/>
    <w:rsid w:val="00AE661D"/>
    <w:rsid w:val="00AF0A38"/>
    <w:rsid w:val="00AF264E"/>
    <w:rsid w:val="00AF338E"/>
    <w:rsid w:val="00AF62A7"/>
    <w:rsid w:val="00B0328E"/>
    <w:rsid w:val="00B04C4C"/>
    <w:rsid w:val="00B06DB6"/>
    <w:rsid w:val="00B06ECB"/>
    <w:rsid w:val="00B17AD5"/>
    <w:rsid w:val="00B21265"/>
    <w:rsid w:val="00B212C7"/>
    <w:rsid w:val="00B229AB"/>
    <w:rsid w:val="00B25A20"/>
    <w:rsid w:val="00B26E14"/>
    <w:rsid w:val="00B37F0F"/>
    <w:rsid w:val="00B440FB"/>
    <w:rsid w:val="00B4674F"/>
    <w:rsid w:val="00B517FB"/>
    <w:rsid w:val="00B51CCC"/>
    <w:rsid w:val="00B54338"/>
    <w:rsid w:val="00B57280"/>
    <w:rsid w:val="00B63962"/>
    <w:rsid w:val="00B656EA"/>
    <w:rsid w:val="00B665D5"/>
    <w:rsid w:val="00B67595"/>
    <w:rsid w:val="00B7098E"/>
    <w:rsid w:val="00B7140C"/>
    <w:rsid w:val="00B72BFE"/>
    <w:rsid w:val="00B7348B"/>
    <w:rsid w:val="00B74206"/>
    <w:rsid w:val="00B74901"/>
    <w:rsid w:val="00B76197"/>
    <w:rsid w:val="00B77A48"/>
    <w:rsid w:val="00B81979"/>
    <w:rsid w:val="00B83EE2"/>
    <w:rsid w:val="00B935DD"/>
    <w:rsid w:val="00B94836"/>
    <w:rsid w:val="00B948DA"/>
    <w:rsid w:val="00B95905"/>
    <w:rsid w:val="00B9609E"/>
    <w:rsid w:val="00B97BCD"/>
    <w:rsid w:val="00BA1BDD"/>
    <w:rsid w:val="00BA2741"/>
    <w:rsid w:val="00BB007A"/>
    <w:rsid w:val="00BC1A8B"/>
    <w:rsid w:val="00BC28EF"/>
    <w:rsid w:val="00BC5FC8"/>
    <w:rsid w:val="00BC6DE8"/>
    <w:rsid w:val="00BE0705"/>
    <w:rsid w:val="00BE3999"/>
    <w:rsid w:val="00BF04A6"/>
    <w:rsid w:val="00BF2997"/>
    <w:rsid w:val="00BF5A71"/>
    <w:rsid w:val="00BF7C45"/>
    <w:rsid w:val="00C224AD"/>
    <w:rsid w:val="00C25F66"/>
    <w:rsid w:val="00C26A5E"/>
    <w:rsid w:val="00C30C71"/>
    <w:rsid w:val="00C4140B"/>
    <w:rsid w:val="00C42A9C"/>
    <w:rsid w:val="00C44051"/>
    <w:rsid w:val="00C47E34"/>
    <w:rsid w:val="00C525FC"/>
    <w:rsid w:val="00C56C03"/>
    <w:rsid w:val="00C576DE"/>
    <w:rsid w:val="00C57A8A"/>
    <w:rsid w:val="00C57FE8"/>
    <w:rsid w:val="00C647BC"/>
    <w:rsid w:val="00C6549A"/>
    <w:rsid w:val="00C66571"/>
    <w:rsid w:val="00C705A0"/>
    <w:rsid w:val="00C8483C"/>
    <w:rsid w:val="00C86B47"/>
    <w:rsid w:val="00C915BF"/>
    <w:rsid w:val="00C94A61"/>
    <w:rsid w:val="00CA1B5A"/>
    <w:rsid w:val="00CB2AFC"/>
    <w:rsid w:val="00CB39CF"/>
    <w:rsid w:val="00CB3B33"/>
    <w:rsid w:val="00CB6D83"/>
    <w:rsid w:val="00CB736B"/>
    <w:rsid w:val="00CC0E9F"/>
    <w:rsid w:val="00CC5CAF"/>
    <w:rsid w:val="00CD0977"/>
    <w:rsid w:val="00CD4F37"/>
    <w:rsid w:val="00CD64BC"/>
    <w:rsid w:val="00CE4996"/>
    <w:rsid w:val="00CE5A3E"/>
    <w:rsid w:val="00CE6AB8"/>
    <w:rsid w:val="00CF11B0"/>
    <w:rsid w:val="00CF2F84"/>
    <w:rsid w:val="00D0165D"/>
    <w:rsid w:val="00D11D92"/>
    <w:rsid w:val="00D12CE9"/>
    <w:rsid w:val="00D22C95"/>
    <w:rsid w:val="00D30822"/>
    <w:rsid w:val="00D3685C"/>
    <w:rsid w:val="00D37E0D"/>
    <w:rsid w:val="00D47C75"/>
    <w:rsid w:val="00D51E70"/>
    <w:rsid w:val="00D60A6D"/>
    <w:rsid w:val="00D621C3"/>
    <w:rsid w:val="00D65620"/>
    <w:rsid w:val="00D67DFC"/>
    <w:rsid w:val="00D71B13"/>
    <w:rsid w:val="00D739E5"/>
    <w:rsid w:val="00D74894"/>
    <w:rsid w:val="00D7516E"/>
    <w:rsid w:val="00D77A90"/>
    <w:rsid w:val="00D852A9"/>
    <w:rsid w:val="00D85871"/>
    <w:rsid w:val="00D902B4"/>
    <w:rsid w:val="00D94423"/>
    <w:rsid w:val="00D957B0"/>
    <w:rsid w:val="00D95848"/>
    <w:rsid w:val="00D9597D"/>
    <w:rsid w:val="00DA3BF2"/>
    <w:rsid w:val="00DA4A85"/>
    <w:rsid w:val="00DA558C"/>
    <w:rsid w:val="00DA70FC"/>
    <w:rsid w:val="00DB0553"/>
    <w:rsid w:val="00DB0A75"/>
    <w:rsid w:val="00DB1417"/>
    <w:rsid w:val="00DB72DB"/>
    <w:rsid w:val="00DC3B75"/>
    <w:rsid w:val="00DC4B9D"/>
    <w:rsid w:val="00DC700A"/>
    <w:rsid w:val="00DD0668"/>
    <w:rsid w:val="00DD6E96"/>
    <w:rsid w:val="00DD715C"/>
    <w:rsid w:val="00DE1E86"/>
    <w:rsid w:val="00DE2FA6"/>
    <w:rsid w:val="00DE6005"/>
    <w:rsid w:val="00DF1602"/>
    <w:rsid w:val="00DF2179"/>
    <w:rsid w:val="00DF224B"/>
    <w:rsid w:val="00DF718C"/>
    <w:rsid w:val="00E0375C"/>
    <w:rsid w:val="00E03DA9"/>
    <w:rsid w:val="00E047D9"/>
    <w:rsid w:val="00E13663"/>
    <w:rsid w:val="00E16E5F"/>
    <w:rsid w:val="00E31E4E"/>
    <w:rsid w:val="00E3253C"/>
    <w:rsid w:val="00E335DA"/>
    <w:rsid w:val="00E34712"/>
    <w:rsid w:val="00E36B77"/>
    <w:rsid w:val="00E36EA8"/>
    <w:rsid w:val="00E47A5C"/>
    <w:rsid w:val="00E502A7"/>
    <w:rsid w:val="00E61306"/>
    <w:rsid w:val="00E642BF"/>
    <w:rsid w:val="00E660C4"/>
    <w:rsid w:val="00E67F39"/>
    <w:rsid w:val="00E71E2D"/>
    <w:rsid w:val="00E723DE"/>
    <w:rsid w:val="00E77B15"/>
    <w:rsid w:val="00E82AAA"/>
    <w:rsid w:val="00E83F0C"/>
    <w:rsid w:val="00E8720F"/>
    <w:rsid w:val="00E9084D"/>
    <w:rsid w:val="00E97F90"/>
    <w:rsid w:val="00EA0A10"/>
    <w:rsid w:val="00EA0AA6"/>
    <w:rsid w:val="00EA48BD"/>
    <w:rsid w:val="00EB4031"/>
    <w:rsid w:val="00EB5190"/>
    <w:rsid w:val="00EB7CD4"/>
    <w:rsid w:val="00EC09D6"/>
    <w:rsid w:val="00EC16EE"/>
    <w:rsid w:val="00EC4782"/>
    <w:rsid w:val="00ED17A1"/>
    <w:rsid w:val="00ED4761"/>
    <w:rsid w:val="00ED48FC"/>
    <w:rsid w:val="00ED5890"/>
    <w:rsid w:val="00ED7DBC"/>
    <w:rsid w:val="00EE08C0"/>
    <w:rsid w:val="00EE6126"/>
    <w:rsid w:val="00EF0653"/>
    <w:rsid w:val="00EF17AC"/>
    <w:rsid w:val="00EF600F"/>
    <w:rsid w:val="00F00F1F"/>
    <w:rsid w:val="00F02066"/>
    <w:rsid w:val="00F063F9"/>
    <w:rsid w:val="00F06C87"/>
    <w:rsid w:val="00F11CC4"/>
    <w:rsid w:val="00F22A92"/>
    <w:rsid w:val="00F2595B"/>
    <w:rsid w:val="00F31B20"/>
    <w:rsid w:val="00F35AD9"/>
    <w:rsid w:val="00F36E33"/>
    <w:rsid w:val="00F377CA"/>
    <w:rsid w:val="00F44EDE"/>
    <w:rsid w:val="00F45742"/>
    <w:rsid w:val="00F45B50"/>
    <w:rsid w:val="00F51D08"/>
    <w:rsid w:val="00F53807"/>
    <w:rsid w:val="00F54641"/>
    <w:rsid w:val="00F56467"/>
    <w:rsid w:val="00F5765E"/>
    <w:rsid w:val="00F64D60"/>
    <w:rsid w:val="00F712CE"/>
    <w:rsid w:val="00F80742"/>
    <w:rsid w:val="00F91076"/>
    <w:rsid w:val="00F93D7C"/>
    <w:rsid w:val="00F94D63"/>
    <w:rsid w:val="00F955DA"/>
    <w:rsid w:val="00FA004D"/>
    <w:rsid w:val="00FA41A2"/>
    <w:rsid w:val="00FC17B0"/>
    <w:rsid w:val="00FC245F"/>
    <w:rsid w:val="00FD5F75"/>
    <w:rsid w:val="00FE1754"/>
    <w:rsid w:val="00FF3E04"/>
    <w:rsid w:val="00FF6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1960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table" w:styleId="PlainTable3">
    <w:name w:val="Plain Table 3"/>
    <w:basedOn w:val="TableNormal"/>
    <w:uiPriority w:val="43"/>
    <w:rsid w:val="00726B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C2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B0518-9D0E-49CD-9FC3-0CBB3F26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692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Academic SLC</cp:lastModifiedBy>
  <cp:revision>448</cp:revision>
  <dcterms:created xsi:type="dcterms:W3CDTF">2017-10-20T05:51:00Z</dcterms:created>
  <dcterms:modified xsi:type="dcterms:W3CDTF">2024-08-27T06:46:00Z</dcterms:modified>
</cp:coreProperties>
</file>