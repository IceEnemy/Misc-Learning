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D12CE9" w14:paraId="0F5C32D0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E9AE" w14:textId="77777777" w:rsidR="00811C48" w:rsidRPr="001E7ABE" w:rsidRDefault="007B34E2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6016A69" w14:textId="77777777" w:rsidR="00E0375C" w:rsidRPr="00876A58" w:rsidRDefault="007B34E2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F22ED75" wp14:editId="26739B7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CE9" w14:paraId="1A97758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7B3F" w14:textId="77777777" w:rsidR="00146681" w:rsidRPr="00B67595" w:rsidRDefault="00146681" w:rsidP="00146681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 | COMP6140001 | COMP6140049</w:t>
            </w:r>
          </w:p>
          <w:p w14:paraId="6A548297" w14:textId="0B2DDBC2" w:rsidR="00235C36" w:rsidRPr="00876A58" w:rsidRDefault="00146681" w:rsidP="00146681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22BC1D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D12CE9" w14:paraId="59D0BB8C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C9CF" w14:textId="77777777" w:rsidR="00F80742" w:rsidRPr="00DF718C" w:rsidRDefault="00AC1252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3ED726" w14:textId="54E8B863" w:rsidR="000732DF" w:rsidRPr="0036420F" w:rsidRDefault="005524D4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E241-COMP6140-RE01-07</w:t>
            </w:r>
          </w:p>
        </w:tc>
      </w:tr>
      <w:tr w:rsidR="00D12CE9" w14:paraId="479BCD65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7B7D588" w14:textId="241559CB" w:rsidR="00535DA7" w:rsidRPr="00506D3C" w:rsidRDefault="007B34E2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524D4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524D4">
              <w:rPr>
                <w:rFonts w:ascii="Arial" w:hAnsi="Arial" w:cs="Arial"/>
                <w:i/>
                <w:sz w:val="18"/>
                <w:szCs w:val="18"/>
              </w:rPr>
              <w:t>2023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5524D4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879CEC" w14:textId="77777777" w:rsidR="00D37E0D" w:rsidRPr="001E7ABE" w:rsidRDefault="007B34E2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F23765B" w14:textId="77777777" w:rsidR="00643F75" w:rsidRPr="00876A58" w:rsidRDefault="007B34E2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E8052A8" w14:textId="77777777" w:rsidR="002C1B92" w:rsidRDefault="007B34E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2BEFC974" w14:textId="0FACC051" w:rsidR="00CC5CAF" w:rsidRPr="00281385" w:rsidRDefault="002F21E7" w:rsidP="0028253A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 w:rsidRPr="002F21E7">
        <w:rPr>
          <w:bCs/>
        </w:rPr>
        <w:t xml:space="preserve">LO 2 </w:t>
      </w:r>
      <w:r w:rsidR="00FE1754">
        <w:rPr>
          <w:bCs/>
        </w:rPr>
        <w:t>–</w:t>
      </w:r>
      <w:r w:rsidRPr="002F21E7">
        <w:rPr>
          <w:bCs/>
        </w:rPr>
        <w:t xml:space="preserve"> apply various data mining techniques</w:t>
      </w:r>
    </w:p>
    <w:p w14:paraId="715AAE5A" w14:textId="77777777" w:rsidR="00281385" w:rsidRPr="00E16E5F" w:rsidRDefault="00281385" w:rsidP="00281385">
      <w:pPr>
        <w:jc w:val="both"/>
        <w:rPr>
          <w:bCs/>
          <w:lang w:val="id-ID"/>
        </w:rPr>
      </w:pPr>
    </w:p>
    <w:p w14:paraId="2910397D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6E7A3BC9" w14:textId="2415BDEF" w:rsidR="00F06C87" w:rsidRDefault="001B1DBA" w:rsidP="0028253A">
      <w:pPr>
        <w:pStyle w:val="ListParagraph"/>
        <w:numPr>
          <w:ilvl w:val="0"/>
          <w:numId w:val="13"/>
        </w:numPr>
        <w:spacing w:line="360" w:lineRule="auto"/>
      </w:pPr>
      <w:r>
        <w:t xml:space="preserve">Session 07 – </w:t>
      </w:r>
      <w:r w:rsidR="00F06C87" w:rsidRPr="00F06C87">
        <w:t>Clustering</w:t>
      </w:r>
      <w:r>
        <w:t xml:space="preserve"> </w:t>
      </w:r>
      <w:r w:rsidR="00F06C87" w:rsidRPr="00F06C87">
        <w:t>I</w:t>
      </w:r>
    </w:p>
    <w:p w14:paraId="71244413" w14:textId="77777777" w:rsidR="00281385" w:rsidRPr="00FF60A6" w:rsidRDefault="00281385" w:rsidP="00281385">
      <w:pPr>
        <w:jc w:val="both"/>
      </w:pPr>
    </w:p>
    <w:p w14:paraId="625483E1" w14:textId="0DA3B49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C224AD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4DCA7BFB" w14:textId="77777777" w:rsidR="00ED4761" w:rsidRPr="00ED4761" w:rsidRDefault="00ED4761" w:rsidP="00ED4761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ED4761">
        <w:rPr>
          <w:lang w:val="id-ID"/>
        </w:rPr>
        <w:t>Similarity Measurement</w:t>
      </w:r>
    </w:p>
    <w:p w14:paraId="1FD04E93" w14:textId="77777777" w:rsidR="006065CB" w:rsidRPr="006065CB" w:rsidRDefault="00ED4761" w:rsidP="00ED4761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 w:rsidRPr="00ED4761">
        <w:rPr>
          <w:lang w:val="id-ID"/>
        </w:rPr>
        <w:t xml:space="preserve">K-Means </w:t>
      </w:r>
    </w:p>
    <w:p w14:paraId="5D0EB89F" w14:textId="56B60450" w:rsidR="002C1B92" w:rsidRDefault="007B34E2" w:rsidP="006065CB">
      <w:p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18CD9184" w14:textId="77777777" w:rsidR="00643F75" w:rsidRPr="00876A58" w:rsidRDefault="007B34E2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154420E" w14:textId="77777777" w:rsidR="004B47B5" w:rsidRDefault="007B34E2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876E967" w14:textId="77777777" w:rsidR="00724D9D" w:rsidRDefault="00724D9D" w:rsidP="004B47B5">
      <w:pPr>
        <w:rPr>
          <w:i/>
          <w:sz w:val="16"/>
          <w:lang w:val="id-ID"/>
        </w:rPr>
      </w:pPr>
    </w:p>
    <w:p w14:paraId="1F051B19" w14:textId="53DC0C2D" w:rsidR="00A67247" w:rsidRPr="00266E7C" w:rsidRDefault="00796795" w:rsidP="00A67247">
      <w:pPr>
        <w:autoSpaceDE w:val="0"/>
        <w:autoSpaceDN w:val="0"/>
        <w:adjustRightInd w:val="0"/>
        <w:spacing w:after="240" w:line="36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Wine</w:t>
      </w:r>
      <w:r w:rsidR="00A67247" w:rsidRPr="00266E7C">
        <w:rPr>
          <w:rFonts w:eastAsia="Calibri"/>
          <w:b/>
          <w:bCs/>
          <w:sz w:val="28"/>
          <w:szCs w:val="28"/>
        </w:rPr>
        <w:t xml:space="preserve"> Clustering</w:t>
      </w:r>
    </w:p>
    <w:p w14:paraId="21ED4AB4" w14:textId="6848119F" w:rsidR="00A67247" w:rsidRDefault="0076607A" w:rsidP="001B0739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 </w:t>
      </w:r>
      <w:r w:rsidR="00A67247">
        <w:rPr>
          <w:rFonts w:eastAsia="Calibri"/>
          <w:bCs/>
        </w:rPr>
        <w:t xml:space="preserve">The datasets given consists of </w:t>
      </w:r>
      <w:r w:rsidR="00886B2F">
        <w:rPr>
          <w:rFonts w:eastAsia="Calibri"/>
          <w:bCs/>
        </w:rPr>
        <w:t>wine</w:t>
      </w:r>
      <w:r w:rsidR="002063FE">
        <w:rPr>
          <w:rFonts w:eastAsia="Calibri"/>
          <w:bCs/>
        </w:rPr>
        <w:t>’s</w:t>
      </w:r>
      <w:r w:rsidR="00886B2F">
        <w:rPr>
          <w:rFonts w:eastAsia="Calibri"/>
          <w:bCs/>
        </w:rPr>
        <w:t xml:space="preserve"> informations</w:t>
      </w:r>
      <w:r w:rsidR="00A67247">
        <w:rPr>
          <w:rFonts w:eastAsia="Calibri"/>
          <w:bCs/>
        </w:rPr>
        <w:t xml:space="preserve">. From the datasets given, cluster to find out </w:t>
      </w:r>
      <w:r w:rsidR="00657410">
        <w:rPr>
          <w:rFonts w:eastAsia="Calibri"/>
          <w:bCs/>
        </w:rPr>
        <w:t>the information of the wine</w:t>
      </w:r>
      <w:r w:rsidR="00A67247">
        <w:rPr>
          <w:rFonts w:eastAsia="Calibri"/>
          <w:bCs/>
        </w:rPr>
        <w:t>.</w:t>
      </w:r>
    </w:p>
    <w:p w14:paraId="10AF0DAE" w14:textId="5501D70F" w:rsidR="0076607A" w:rsidRPr="0076607A" w:rsidRDefault="0076607A" w:rsidP="002063FE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 </w:t>
      </w:r>
      <w:r w:rsidR="00A67247">
        <w:t xml:space="preserve">You are given the </w:t>
      </w:r>
      <w:r w:rsidR="007918D1">
        <w:t>wine</w:t>
      </w:r>
      <w:r w:rsidR="002063FE">
        <w:t xml:space="preserve">’s </w:t>
      </w:r>
      <w:r w:rsidR="00A67247">
        <w:t>information</w:t>
      </w:r>
      <w:r w:rsidR="00892AD8">
        <w:t>s</w:t>
      </w:r>
      <w:r w:rsidR="00A67247">
        <w:t xml:space="preserve"> to be clustered </w:t>
      </w:r>
      <w:r w:rsidR="00906A9E">
        <w:t>in</w:t>
      </w:r>
      <w:r w:rsidR="00A67247">
        <w:t xml:space="preserve"> </w:t>
      </w:r>
      <w:r w:rsidR="00A06D77">
        <w:rPr>
          <w:b/>
          <w:bCs/>
        </w:rPr>
        <w:t>wine</w:t>
      </w:r>
      <w:r w:rsidR="00A67247">
        <w:rPr>
          <w:b/>
          <w:bCs/>
        </w:rPr>
        <w:t>.csv</w:t>
      </w:r>
      <w:r w:rsidR="00A67247">
        <w:t xml:space="preserve">. Do the clustering with </w:t>
      </w:r>
      <w:r w:rsidR="00A67247">
        <w:rPr>
          <w:b/>
        </w:rPr>
        <w:t>K-Means</w:t>
      </w:r>
      <w:r w:rsidR="00A67247">
        <w:t xml:space="preserve">. The </w:t>
      </w:r>
      <w:r w:rsidR="00A67247" w:rsidRPr="0076607A">
        <w:rPr>
          <w:b/>
          <w:bCs/>
        </w:rPr>
        <w:t>details</w:t>
      </w:r>
      <w:r w:rsidR="00A67247">
        <w:t xml:space="preserve"> of the data are:</w:t>
      </w:r>
    </w:p>
    <w:tbl>
      <w:tblPr>
        <w:tblStyle w:val="TableGrid"/>
        <w:tblpPr w:leftFromText="181" w:rightFromText="181" w:vertAnchor="page" w:horzAnchor="margin" w:tblpX="421" w:tblpY="4880"/>
        <w:tblOverlap w:val="never"/>
        <w:tblW w:w="0" w:type="auto"/>
        <w:tblLook w:val="04A0" w:firstRow="1" w:lastRow="0" w:firstColumn="1" w:lastColumn="0" w:noHBand="0" w:noVBand="1"/>
      </w:tblPr>
      <w:tblGrid>
        <w:gridCol w:w="2416"/>
        <w:gridCol w:w="1701"/>
        <w:gridCol w:w="5248"/>
      </w:tblGrid>
      <w:tr w:rsidR="0076607A" w14:paraId="268C9830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vAlign w:val="center"/>
            <w:hideMark/>
          </w:tcPr>
          <w:p w14:paraId="74304DE4" w14:textId="77777777" w:rsidR="0076607A" w:rsidRPr="0076607A" w:rsidRDefault="0076607A" w:rsidP="001E572D">
            <w:pPr>
              <w:jc w:val="center"/>
              <w:rPr>
                <w:rFonts w:eastAsia="Times New Roman"/>
                <w:b/>
              </w:rPr>
            </w:pPr>
            <w:bookmarkStart w:id="0" w:name="_Hlk128082160"/>
            <w:r w:rsidRPr="0076607A">
              <w:rPr>
                <w:b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vAlign w:val="center"/>
            <w:hideMark/>
          </w:tcPr>
          <w:p w14:paraId="7C291019" w14:textId="77777777" w:rsidR="0076607A" w:rsidRPr="0076607A" w:rsidRDefault="0076607A" w:rsidP="001E572D">
            <w:pPr>
              <w:jc w:val="center"/>
              <w:rPr>
                <w:b/>
              </w:rPr>
            </w:pPr>
            <w:r w:rsidRPr="0076607A">
              <w:rPr>
                <w:b/>
              </w:rPr>
              <w:t>Type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vAlign w:val="center"/>
            <w:hideMark/>
          </w:tcPr>
          <w:p w14:paraId="4E5B7B0E" w14:textId="77777777" w:rsidR="0076607A" w:rsidRPr="0076607A" w:rsidRDefault="0076607A" w:rsidP="001E572D">
            <w:pPr>
              <w:jc w:val="center"/>
              <w:rPr>
                <w:b/>
              </w:rPr>
            </w:pPr>
            <w:r w:rsidRPr="0076607A">
              <w:rPr>
                <w:b/>
              </w:rPr>
              <w:t>Description</w:t>
            </w:r>
          </w:p>
        </w:tc>
      </w:tr>
      <w:tr w:rsidR="0076607A" w14:paraId="3CC05E16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B72394" w14:textId="60FC277B" w:rsidR="0076607A" w:rsidRDefault="000D02CB" w:rsidP="001E572D">
            <w:r w:rsidRPr="000D02CB">
              <w:t>Alcohol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DCE32B" w14:textId="37FBE144" w:rsidR="0076607A" w:rsidRDefault="00156D5D" w:rsidP="001E572D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03D2F1" w14:textId="36BC0676" w:rsidR="0076607A" w:rsidRDefault="0076607A" w:rsidP="001E572D">
            <w:pPr>
              <w:autoSpaceDE w:val="0"/>
              <w:autoSpaceDN w:val="0"/>
              <w:adjustRightInd w:val="0"/>
            </w:pPr>
            <w:r>
              <w:t xml:space="preserve">The </w:t>
            </w:r>
            <w:r w:rsidR="008F5E87">
              <w:t>a</w:t>
            </w:r>
            <w:r w:rsidR="008F5E87" w:rsidRPr="000D02CB">
              <w:t>lcohol</w:t>
            </w:r>
            <w:r w:rsidR="008F5E87">
              <w:t xml:space="preserve"> </w:t>
            </w:r>
            <w:r>
              <w:t xml:space="preserve">of the </w:t>
            </w:r>
            <w:r w:rsidR="008F5E87">
              <w:t>wine</w:t>
            </w:r>
          </w:p>
        </w:tc>
      </w:tr>
      <w:tr w:rsidR="0076607A" w14:paraId="3CBB23AA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E65978" w14:textId="1ED22234" w:rsidR="0076607A" w:rsidRDefault="000D02CB" w:rsidP="001E572D">
            <w:r w:rsidRPr="000D02CB">
              <w:t>Malic</w:t>
            </w:r>
            <w:r w:rsidR="009C7F00">
              <w:t>_A</w:t>
            </w:r>
            <w:r w:rsidRPr="000D02CB">
              <w:t>cid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032484" w14:textId="7ED72D97" w:rsidR="0076607A" w:rsidRDefault="00156D5D" w:rsidP="001E572D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9CA037" w14:textId="52AAD09A" w:rsidR="0076607A" w:rsidRDefault="0076607A" w:rsidP="001E572D">
            <w:r>
              <w:t xml:space="preserve">The </w:t>
            </w:r>
            <w:r w:rsidR="00434416">
              <w:t>m</w:t>
            </w:r>
            <w:r w:rsidR="00434416" w:rsidRPr="000D02CB">
              <w:t>alic acid</w:t>
            </w:r>
            <w:r w:rsidR="00434416">
              <w:t xml:space="preserve"> of the wine</w:t>
            </w:r>
          </w:p>
        </w:tc>
      </w:tr>
      <w:tr w:rsidR="00DD0C14" w14:paraId="24E010E3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407BF" w14:textId="4E22296A" w:rsidR="00DD0C14" w:rsidRDefault="00DD0C14" w:rsidP="00DD0C14">
            <w:r w:rsidRPr="00597DFC">
              <w:t>Ash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BA262C" w14:textId="38D09C99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571C29" w14:textId="7148EC39" w:rsidR="00DD0C14" w:rsidRDefault="00DD0C14" w:rsidP="00DD0C14">
            <w:r>
              <w:t xml:space="preserve">The </w:t>
            </w:r>
            <w:r w:rsidR="00C3524C">
              <w:t>a</w:t>
            </w:r>
            <w:r w:rsidR="00434416" w:rsidRPr="00597DFC">
              <w:t>sh</w:t>
            </w:r>
            <w:r w:rsidR="00434416">
              <w:t xml:space="preserve"> of the wine</w:t>
            </w:r>
          </w:p>
        </w:tc>
      </w:tr>
      <w:tr w:rsidR="00DD0C14" w14:paraId="534697E1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48C96" w14:textId="62A16D39" w:rsidR="00DD0C14" w:rsidRDefault="005B076F" w:rsidP="00DD0C14">
            <w:r>
              <w:t>Ash_Alcanity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C23234" w14:textId="3886E74F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0CDB51" w14:textId="1B7901EE" w:rsidR="00DD0C14" w:rsidRDefault="00DD0C14" w:rsidP="00DD0C14">
            <w:r>
              <w:t xml:space="preserve">The </w:t>
            </w:r>
            <w:r w:rsidR="00C3524C">
              <w:t>a</w:t>
            </w:r>
            <w:r w:rsidR="00434416" w:rsidRPr="00597DFC">
              <w:t>lcalinity of ash</w:t>
            </w:r>
            <w:r w:rsidR="00C3524C">
              <w:t xml:space="preserve"> </w:t>
            </w:r>
            <w:r w:rsidR="00483B31">
              <w:t>in</w:t>
            </w:r>
            <w:r w:rsidR="00C3524C">
              <w:t xml:space="preserve"> the</w:t>
            </w:r>
            <w:r>
              <w:t xml:space="preserve"> </w:t>
            </w:r>
            <w:r w:rsidR="00C3524C">
              <w:t>wine</w:t>
            </w:r>
          </w:p>
        </w:tc>
      </w:tr>
      <w:tr w:rsidR="00DD0C14" w14:paraId="0D3E9469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3D6A54" w14:textId="763E92E4" w:rsidR="00DD0C14" w:rsidRDefault="00DD0C14" w:rsidP="00DD0C14">
            <w:r w:rsidRPr="00597DFC">
              <w:t>Magnesium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24FF52" w14:textId="10D49F50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63A85B" w14:textId="3D02A3C4" w:rsidR="00DD0C14" w:rsidRDefault="00434416" w:rsidP="00DD0C14">
            <w:r>
              <w:t xml:space="preserve">The </w:t>
            </w:r>
            <w:r w:rsidR="00C3524C">
              <w:t>magnesium</w:t>
            </w:r>
            <w:r>
              <w:t xml:space="preserve"> of the wine</w:t>
            </w:r>
          </w:p>
        </w:tc>
      </w:tr>
      <w:tr w:rsidR="00DD0C14" w14:paraId="13A57DDB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D04275" w14:textId="6E4FF5C2" w:rsidR="00DD0C14" w:rsidRDefault="00DD0C14" w:rsidP="00DD0C14">
            <w:r w:rsidRPr="00597DFC">
              <w:t>Total phenols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9252D4" w14:textId="6B68FBFB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805E10" w14:textId="592C4781" w:rsidR="00DD0C14" w:rsidRDefault="00434416" w:rsidP="00DD0C14">
            <w:r>
              <w:t xml:space="preserve">The </w:t>
            </w:r>
            <w:r w:rsidR="00C3524C">
              <w:t>total phenols</w:t>
            </w:r>
            <w:r>
              <w:t xml:space="preserve"> of the wine</w:t>
            </w:r>
          </w:p>
        </w:tc>
      </w:tr>
      <w:tr w:rsidR="00DD0C14" w14:paraId="4A2AD9A1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9FFB8" w14:textId="2884635F" w:rsidR="00DD0C14" w:rsidRDefault="00DD0C14" w:rsidP="00DD0C14">
            <w:r w:rsidRPr="00597DFC">
              <w:t>Flavanoids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34026C" w14:textId="3EAA8E4C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4DB524" w14:textId="354D0F41" w:rsidR="00DD0C14" w:rsidRDefault="00434416" w:rsidP="00DD0C14">
            <w:r>
              <w:t xml:space="preserve">The </w:t>
            </w:r>
            <w:r w:rsidR="00C3524C">
              <w:t>flavanoids</w:t>
            </w:r>
            <w:r>
              <w:t xml:space="preserve"> of the wine</w:t>
            </w:r>
          </w:p>
        </w:tc>
      </w:tr>
      <w:tr w:rsidR="00DD0C14" w14:paraId="3A38E4FF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BCE20" w14:textId="3161E265" w:rsidR="00DD0C14" w:rsidRDefault="001A7A0B" w:rsidP="00DD0C14">
            <w:r w:rsidRPr="001A7A0B">
              <w:t>Nonflavanoid_Phenols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4F9D42" w14:textId="6AD86517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50BB94" w14:textId="681E13EB" w:rsidR="00DD0C14" w:rsidRDefault="00434416" w:rsidP="00DD0C14">
            <w:r>
              <w:t xml:space="preserve">The </w:t>
            </w:r>
            <w:r w:rsidR="00C3524C">
              <w:t>nonflavanoid phenols</w:t>
            </w:r>
            <w:r>
              <w:t xml:space="preserve"> of the wine</w:t>
            </w:r>
          </w:p>
        </w:tc>
      </w:tr>
      <w:tr w:rsidR="00DD0C14" w14:paraId="27484C87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5E860" w14:textId="4F32066E" w:rsidR="00DD0C14" w:rsidRDefault="00DD0C14" w:rsidP="00DD0C14">
            <w:r w:rsidRPr="00597DFC">
              <w:t>Proanthocyanins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A06744" w14:textId="59D99F01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A684F9" w14:textId="6BC4DD59" w:rsidR="00DD0C14" w:rsidRDefault="00434416" w:rsidP="00DD0C14">
            <w:r>
              <w:t xml:space="preserve">The </w:t>
            </w:r>
            <w:r w:rsidR="00C3524C">
              <w:t>proanthocyanins</w:t>
            </w:r>
            <w:r>
              <w:t xml:space="preserve"> of the wine</w:t>
            </w:r>
          </w:p>
        </w:tc>
      </w:tr>
      <w:tr w:rsidR="00DD0C14" w14:paraId="3F8CB16A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CAB7D" w14:textId="61386FB6" w:rsidR="00DD0C14" w:rsidRDefault="00DD0C14" w:rsidP="00DD0C14">
            <w:r w:rsidRPr="00597DFC">
              <w:t>Color</w:t>
            </w:r>
            <w:r w:rsidR="00B54752">
              <w:t>_I</w:t>
            </w:r>
            <w:r w:rsidRPr="00597DFC">
              <w:t>ntensity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3BA916" w14:textId="1BC9970C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D28030" w14:textId="1C3C7903" w:rsidR="00DD0C14" w:rsidRDefault="00434416" w:rsidP="00DD0C14">
            <w:r>
              <w:t xml:space="preserve">The </w:t>
            </w:r>
            <w:r w:rsidR="00C3524C">
              <w:t>color intensity</w:t>
            </w:r>
            <w:r>
              <w:t xml:space="preserve"> of the wine</w:t>
            </w:r>
          </w:p>
        </w:tc>
      </w:tr>
      <w:tr w:rsidR="00DD0C14" w14:paraId="7047CB7B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F12A4" w14:textId="72BBD2FD" w:rsidR="00DD0C14" w:rsidRDefault="00DD0C14" w:rsidP="00DD0C14">
            <w:r w:rsidRPr="00597DFC">
              <w:t>Hue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FADCF9" w14:textId="70F11750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FBE333" w14:textId="1C8921EC" w:rsidR="00DD0C14" w:rsidRDefault="00434416" w:rsidP="00DD0C14">
            <w:r>
              <w:t xml:space="preserve">The </w:t>
            </w:r>
            <w:r w:rsidR="00C3524C">
              <w:t>hue</w:t>
            </w:r>
            <w:r>
              <w:t xml:space="preserve"> of the wine</w:t>
            </w:r>
          </w:p>
        </w:tc>
      </w:tr>
      <w:tr w:rsidR="00DD0C14" w14:paraId="5E9C9510" w14:textId="77777777" w:rsidTr="008F5E87">
        <w:trPr>
          <w:trHeight w:val="340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56111E" w14:textId="18104051" w:rsidR="00DD0C14" w:rsidRDefault="00DD0C14" w:rsidP="00DD0C14">
            <w:r w:rsidRPr="00597DFC">
              <w:t>OD280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DB60E0" w14:textId="3DB44143" w:rsidR="00DD0C14" w:rsidRDefault="00156D5D" w:rsidP="00DD0C14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2034F6" w14:textId="391B55E1" w:rsidR="00DD0C14" w:rsidRDefault="00434416" w:rsidP="00DD0C14">
            <w:r>
              <w:t xml:space="preserve">The </w:t>
            </w:r>
            <w:r w:rsidRPr="00597DFC">
              <w:t>OD280</w:t>
            </w:r>
            <w:r>
              <w:t xml:space="preserve"> of the wine</w:t>
            </w:r>
          </w:p>
        </w:tc>
      </w:tr>
      <w:tr w:rsidR="0076607A" w14:paraId="3A3C5BB6" w14:textId="77777777" w:rsidTr="001B5B8A">
        <w:trPr>
          <w:trHeight w:val="389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0F5C88" w14:textId="7ADC7F50" w:rsidR="0076607A" w:rsidRDefault="00DD0C14" w:rsidP="001E572D">
            <w:r>
              <w:t>Proline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5D9F74" w14:textId="47E111B9" w:rsidR="0076607A" w:rsidRDefault="00156D5D" w:rsidP="001E572D">
            <w:r>
              <w:t>Number</w:t>
            </w:r>
          </w:p>
        </w:tc>
        <w:tc>
          <w:tcPr>
            <w:tcW w:w="5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BAFB02" w14:textId="153E609C" w:rsidR="0076607A" w:rsidRDefault="00434416" w:rsidP="001E572D">
            <w:r>
              <w:t xml:space="preserve">The </w:t>
            </w:r>
            <w:r w:rsidR="00AD2B63">
              <w:t>proline</w:t>
            </w:r>
            <w:r>
              <w:t xml:space="preserve"> of the wine</w:t>
            </w:r>
          </w:p>
        </w:tc>
      </w:tr>
    </w:tbl>
    <w:bookmarkEnd w:id="0"/>
    <w:p w14:paraId="0983FCA9" w14:textId="77777777" w:rsidR="00A67247" w:rsidRDefault="00A67247" w:rsidP="0076607A">
      <w:pPr>
        <w:autoSpaceDE w:val="0"/>
        <w:autoSpaceDN w:val="0"/>
        <w:adjustRightInd w:val="0"/>
        <w:spacing w:before="240" w:line="360" w:lineRule="auto"/>
        <w:ind w:firstLine="720"/>
        <w:jc w:val="both"/>
        <w:rPr>
          <w:b/>
        </w:rPr>
      </w:pPr>
      <w:r>
        <w:t xml:space="preserve">Your tasks for the </w:t>
      </w:r>
      <w:r w:rsidRPr="00A13E4B">
        <w:rPr>
          <w:b/>
          <w:bCs/>
        </w:rPr>
        <w:t>clustering</w:t>
      </w:r>
      <w:r>
        <w:t xml:space="preserve"> are:</w:t>
      </w:r>
    </w:p>
    <w:p w14:paraId="27809DBD" w14:textId="77777777" w:rsidR="00A67247" w:rsidRPr="00FC3960" w:rsidRDefault="00A67247" w:rsidP="00D852A9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</w:pPr>
      <w:r>
        <w:rPr>
          <w:b/>
          <w:bCs/>
        </w:rPr>
        <w:t>Preprocess</w:t>
      </w:r>
      <w:r>
        <w:t xml:space="preserve"> the given data </w:t>
      </w:r>
      <w:r>
        <w:rPr>
          <w:rFonts w:eastAsia="Calibri"/>
          <w:bCs/>
        </w:rPr>
        <w:t xml:space="preserve">based on </w:t>
      </w:r>
      <w:r w:rsidRPr="00A13E4B">
        <w:rPr>
          <w:rFonts w:eastAsia="Calibri"/>
          <w:bCs/>
        </w:rPr>
        <w:t>data requirements</w:t>
      </w:r>
      <w:r>
        <w:rPr>
          <w:rFonts w:eastAsia="Calibri"/>
          <w:bCs/>
        </w:rPr>
        <w:t xml:space="preserve"> that described on the table above.</w:t>
      </w:r>
    </w:p>
    <w:p w14:paraId="269AAEC4" w14:textId="393B2E71" w:rsidR="00FC3960" w:rsidRDefault="00FC3960" w:rsidP="00D852A9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</w:pPr>
      <w:r>
        <w:rPr>
          <w:b/>
          <w:bCs/>
        </w:rPr>
        <w:t xml:space="preserve">Normalize </w:t>
      </w:r>
      <w:r>
        <w:t xml:space="preserve">the given data using </w:t>
      </w:r>
      <w:r w:rsidR="001334BB" w:rsidRPr="00AC24A4">
        <w:rPr>
          <w:b/>
          <w:bCs/>
        </w:rPr>
        <w:t>range transformation</w:t>
      </w:r>
      <w:r w:rsidR="001334BB">
        <w:t>.</w:t>
      </w:r>
    </w:p>
    <w:p w14:paraId="0C3013EF" w14:textId="77777777" w:rsidR="00A67247" w:rsidRDefault="00A67247" w:rsidP="00D852A9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</w:pPr>
      <w:bookmarkStart w:id="1" w:name="_Hlk530563104"/>
      <w:r>
        <w:t xml:space="preserve">To achieve the </w:t>
      </w:r>
      <w:r>
        <w:rPr>
          <w:b/>
        </w:rPr>
        <w:t>highest</w:t>
      </w:r>
      <w:r>
        <w:t xml:space="preserve"> </w:t>
      </w:r>
      <w:r w:rsidRPr="0089799F">
        <w:rPr>
          <w:b/>
          <w:bCs/>
        </w:rPr>
        <w:t>accuracy</w:t>
      </w:r>
      <w:r>
        <w:t xml:space="preserve">, you must do some </w:t>
      </w:r>
      <w:r w:rsidRPr="0089799F">
        <w:rPr>
          <w:b/>
          <w:bCs/>
        </w:rPr>
        <w:t>tasks</w:t>
      </w:r>
      <w:r>
        <w:t xml:space="preserve"> below:</w:t>
      </w:r>
    </w:p>
    <w:p w14:paraId="2B797B1D" w14:textId="0D0934F3" w:rsidR="00A67247" w:rsidRDefault="00A67247" w:rsidP="00D852A9">
      <w:pPr>
        <w:pStyle w:val="ListParagraph"/>
        <w:numPr>
          <w:ilvl w:val="1"/>
          <w:numId w:val="27"/>
        </w:numPr>
        <w:spacing w:line="360" w:lineRule="auto"/>
        <w:ind w:left="851" w:hanging="425"/>
        <w:jc w:val="both"/>
      </w:pPr>
      <w:r w:rsidRPr="0089799F">
        <w:rPr>
          <w:b/>
        </w:rPr>
        <w:t>Select</w:t>
      </w:r>
      <w:r>
        <w:t xml:space="preserve"> </w:t>
      </w:r>
      <w:r w:rsidRPr="0089799F">
        <w:rPr>
          <w:bCs/>
        </w:rPr>
        <w:t>the</w:t>
      </w:r>
      <w:r>
        <w:rPr>
          <w:b/>
        </w:rPr>
        <w:t xml:space="preserve"> attributes</w:t>
      </w:r>
      <w:r>
        <w:t xml:space="preserve"> that want to be used for </w:t>
      </w:r>
      <w:r w:rsidR="00010198">
        <w:rPr>
          <w:b/>
        </w:rPr>
        <w:t>clustering</w:t>
      </w:r>
      <w:r>
        <w:rPr>
          <w:bCs/>
        </w:rPr>
        <w:t xml:space="preserve"> using </w:t>
      </w:r>
      <w:r>
        <w:rPr>
          <w:b/>
        </w:rPr>
        <w:t>correlation matrix.</w:t>
      </w:r>
    </w:p>
    <w:p w14:paraId="6E74BF5B" w14:textId="77777777" w:rsidR="00A67247" w:rsidRDefault="00A67247" w:rsidP="00D852A9">
      <w:pPr>
        <w:pStyle w:val="ListParagraph"/>
        <w:numPr>
          <w:ilvl w:val="1"/>
          <w:numId w:val="27"/>
        </w:numPr>
        <w:spacing w:line="360" w:lineRule="auto"/>
        <w:ind w:left="851" w:hanging="425"/>
        <w:jc w:val="both"/>
      </w:pPr>
      <w:r>
        <w:rPr>
          <w:b/>
          <w:bCs/>
        </w:rPr>
        <w:t>Remove attributes</w:t>
      </w:r>
      <w:r>
        <w:t>, that is correlated highly with other attributes.</w:t>
      </w:r>
    </w:p>
    <w:p w14:paraId="0FDDEC44" w14:textId="77777777" w:rsidR="00A67247" w:rsidRDefault="00A67247" w:rsidP="00D852A9">
      <w:pPr>
        <w:pStyle w:val="ListParagraph"/>
        <w:numPr>
          <w:ilvl w:val="1"/>
          <w:numId w:val="27"/>
        </w:numPr>
        <w:spacing w:line="360" w:lineRule="auto"/>
        <w:ind w:left="851" w:hanging="425"/>
        <w:jc w:val="both"/>
      </w:pPr>
      <w:r w:rsidRPr="00A13E4B">
        <w:rPr>
          <w:b/>
          <w:bCs/>
        </w:rPr>
        <w:t>Apply</w:t>
      </w:r>
      <w:r>
        <w:t xml:space="preserve"> the clustering algorithm </w:t>
      </w:r>
      <w:r>
        <w:rPr>
          <w:b/>
        </w:rPr>
        <w:t>K-Means.</w:t>
      </w:r>
    </w:p>
    <w:p w14:paraId="3CA2B95C" w14:textId="77777777" w:rsidR="00A13E4B" w:rsidRDefault="00A13E4B">
      <w:pPr>
        <w:spacing w:after="200" w:line="276" w:lineRule="auto"/>
      </w:pPr>
      <w:r>
        <w:br w:type="page"/>
      </w:r>
    </w:p>
    <w:p w14:paraId="4FBD96E3" w14:textId="1BFFBA81" w:rsidR="00A67247" w:rsidRDefault="00A67247" w:rsidP="00D852A9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</w:pPr>
      <w:r>
        <w:lastRenderedPageBreak/>
        <w:t xml:space="preserve">Change every value of the </w:t>
      </w:r>
      <w:r w:rsidRPr="00A13E4B">
        <w:rPr>
          <w:b/>
          <w:bCs/>
        </w:rPr>
        <w:t>clustering</w:t>
      </w:r>
      <w:r>
        <w:t xml:space="preserve"> </w:t>
      </w:r>
      <w:r w:rsidRPr="00A13E4B">
        <w:rPr>
          <w:b/>
          <w:bCs/>
        </w:rPr>
        <w:t>result</w:t>
      </w:r>
      <w:r>
        <w:t xml:space="preserve"> based on the following detail:</w:t>
      </w:r>
    </w:p>
    <w:p w14:paraId="3752666C" w14:textId="289B0865" w:rsidR="00A67247" w:rsidRDefault="00D17A77" w:rsidP="00D852A9">
      <w:pPr>
        <w:pStyle w:val="ListParagraph"/>
        <w:numPr>
          <w:ilvl w:val="1"/>
          <w:numId w:val="27"/>
        </w:numPr>
        <w:spacing w:line="360" w:lineRule="auto"/>
        <w:ind w:left="851" w:hanging="425"/>
        <w:jc w:val="both"/>
      </w:pPr>
      <w:r>
        <w:rPr>
          <w:b/>
        </w:rPr>
        <w:t>Cluster A</w:t>
      </w:r>
      <w:r w:rsidR="00A67247">
        <w:t xml:space="preserve">, for every </w:t>
      </w:r>
      <w:r w:rsidR="009E1EFA">
        <w:t>wine</w:t>
      </w:r>
      <w:r w:rsidR="00A67247">
        <w:t xml:space="preserve"> which is in the cluster that have the following criteria:</w:t>
      </w:r>
    </w:p>
    <w:p w14:paraId="1EF8735C" w14:textId="5433B944" w:rsidR="00A67247" w:rsidRDefault="00A67247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ED5CC3">
        <w:rPr>
          <w:b/>
          <w:bCs/>
        </w:rPr>
        <w:t>lower</w:t>
      </w:r>
      <w:r w:rsidRPr="00A13E4B">
        <w:rPr>
          <w:b/>
          <w:bCs/>
        </w:rPr>
        <w:t xml:space="preserve"> </w:t>
      </w:r>
      <w:r w:rsidR="00AB5757">
        <w:rPr>
          <w:b/>
          <w:bCs/>
        </w:rPr>
        <w:t>alcohol</w:t>
      </w:r>
      <w:r>
        <w:t>.</w:t>
      </w:r>
    </w:p>
    <w:p w14:paraId="3C6E447F" w14:textId="2B471A90" w:rsidR="00A67247" w:rsidRDefault="00A67247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AB5757">
        <w:rPr>
          <w:b/>
          <w:bCs/>
        </w:rPr>
        <w:t xml:space="preserve">higher </w:t>
      </w:r>
      <w:r w:rsidR="009C7F00">
        <w:rPr>
          <w:b/>
          <w:bCs/>
        </w:rPr>
        <w:t>malic acid</w:t>
      </w:r>
      <w:r>
        <w:t>.</w:t>
      </w:r>
    </w:p>
    <w:p w14:paraId="6D469F31" w14:textId="4A099A2C" w:rsidR="00A67247" w:rsidRDefault="00A67247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BB1E7C">
        <w:rPr>
          <w:b/>
          <w:bCs/>
        </w:rPr>
        <w:t>higher</w:t>
      </w:r>
      <w:r w:rsidR="00330C6A">
        <w:rPr>
          <w:b/>
          <w:bCs/>
        </w:rPr>
        <w:t xml:space="preserve"> ash</w:t>
      </w:r>
      <w:r>
        <w:t>.</w:t>
      </w:r>
    </w:p>
    <w:p w14:paraId="4955F996" w14:textId="48B00245" w:rsidR="00A67247" w:rsidRDefault="00A67247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330C6A">
        <w:rPr>
          <w:b/>
          <w:bCs/>
        </w:rPr>
        <w:t>higher ash calamity</w:t>
      </w:r>
      <w:r>
        <w:t>.</w:t>
      </w:r>
    </w:p>
    <w:p w14:paraId="07F99690" w14:textId="4792C26A" w:rsidR="00CA44FB" w:rsidRDefault="00CA44FB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Pr="000E406A">
        <w:rPr>
          <w:b/>
          <w:bCs/>
        </w:rPr>
        <w:t>lower magnesium</w:t>
      </w:r>
      <w:r w:rsidR="00975AB4">
        <w:t>.</w:t>
      </w:r>
    </w:p>
    <w:p w14:paraId="5771D982" w14:textId="1DA46A67" w:rsidR="00CA44FB" w:rsidRDefault="00CA44FB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Pr="000E406A">
        <w:rPr>
          <w:b/>
          <w:bCs/>
        </w:rPr>
        <w:t>lower total phenols</w:t>
      </w:r>
      <w:r w:rsidR="00975AB4">
        <w:t>.</w:t>
      </w:r>
    </w:p>
    <w:p w14:paraId="2D4E9B1C" w14:textId="54F03169" w:rsidR="00CA44FB" w:rsidRDefault="00CA44FB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Pr="000E406A">
        <w:rPr>
          <w:b/>
          <w:bCs/>
        </w:rPr>
        <w:t>lower flavanoids</w:t>
      </w:r>
      <w:r w:rsidR="00975AB4">
        <w:t>.</w:t>
      </w:r>
    </w:p>
    <w:p w14:paraId="1924A4AF" w14:textId="41D73094" w:rsidR="00CA44FB" w:rsidRDefault="00CA44FB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Pr="000E406A">
        <w:rPr>
          <w:b/>
          <w:bCs/>
        </w:rPr>
        <w:t xml:space="preserve">higher </w:t>
      </w:r>
      <w:r w:rsidR="00B54752" w:rsidRPr="000E406A">
        <w:rPr>
          <w:b/>
          <w:bCs/>
        </w:rPr>
        <w:t>nonflavanoid phenols</w:t>
      </w:r>
      <w:r w:rsidR="00975AB4">
        <w:t>.</w:t>
      </w:r>
    </w:p>
    <w:p w14:paraId="393C3DED" w14:textId="29484800" w:rsidR="00AE1E7D" w:rsidRDefault="00AE1E7D" w:rsidP="00AE1E7D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412633">
        <w:rPr>
          <w:b/>
          <w:bCs/>
        </w:rPr>
        <w:t>lower</w:t>
      </w:r>
      <w:r w:rsidRPr="00CB0034">
        <w:rPr>
          <w:b/>
          <w:bCs/>
        </w:rPr>
        <w:t xml:space="preserve"> proanthocyanins</w:t>
      </w:r>
      <w:r>
        <w:t>.</w:t>
      </w:r>
    </w:p>
    <w:p w14:paraId="33CEE828" w14:textId="18C4ACC9" w:rsidR="00B54752" w:rsidRDefault="00B54752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412633">
        <w:rPr>
          <w:b/>
          <w:bCs/>
        </w:rPr>
        <w:t>higher</w:t>
      </w:r>
      <w:r w:rsidRPr="000E406A">
        <w:rPr>
          <w:b/>
          <w:bCs/>
        </w:rPr>
        <w:t xml:space="preserve"> color intensity</w:t>
      </w:r>
      <w:r w:rsidR="00975AB4">
        <w:t>.</w:t>
      </w:r>
    </w:p>
    <w:p w14:paraId="6ED9968C" w14:textId="08715015" w:rsidR="00975AB4" w:rsidRDefault="00975AB4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Pr="000E406A">
        <w:rPr>
          <w:b/>
          <w:bCs/>
        </w:rPr>
        <w:t>lower hue</w:t>
      </w:r>
      <w:r>
        <w:t>.</w:t>
      </w:r>
    </w:p>
    <w:p w14:paraId="62BFCEFC" w14:textId="1DD4D162" w:rsidR="00975AB4" w:rsidRDefault="00975AB4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Pr="000E406A">
        <w:rPr>
          <w:b/>
          <w:bCs/>
        </w:rPr>
        <w:t>lower OD280</w:t>
      </w:r>
      <w:r>
        <w:t>.</w:t>
      </w:r>
    </w:p>
    <w:p w14:paraId="2265D498" w14:textId="6E0DADE3" w:rsidR="00975AB4" w:rsidRDefault="00975AB4" w:rsidP="00D852A9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Pr="000E406A">
        <w:rPr>
          <w:b/>
          <w:bCs/>
        </w:rPr>
        <w:t>lower proline</w:t>
      </w:r>
      <w:r>
        <w:t>.</w:t>
      </w:r>
    </w:p>
    <w:p w14:paraId="0874E24C" w14:textId="3D61E6C2" w:rsidR="00A67247" w:rsidRDefault="00AF77CB" w:rsidP="00D852A9">
      <w:pPr>
        <w:pStyle w:val="ListParagraph"/>
        <w:numPr>
          <w:ilvl w:val="1"/>
          <w:numId w:val="27"/>
        </w:numPr>
        <w:spacing w:line="360" w:lineRule="auto"/>
        <w:ind w:left="851" w:hanging="425"/>
        <w:jc w:val="both"/>
      </w:pPr>
      <w:r w:rsidRPr="00AF77CB">
        <w:rPr>
          <w:b/>
          <w:bCs/>
        </w:rPr>
        <w:t>Cluster B</w:t>
      </w:r>
      <w:r w:rsidR="00A67247">
        <w:t>, for every participant which is in the cluster that have the following criteria:</w:t>
      </w:r>
    </w:p>
    <w:bookmarkEnd w:id="1"/>
    <w:p w14:paraId="11A3FF38" w14:textId="01AA6ED7" w:rsidR="00E26017" w:rsidRP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  <w:rPr>
          <w:b/>
          <w:bCs/>
        </w:rPr>
      </w:pPr>
      <w:r>
        <w:t xml:space="preserve">Have </w:t>
      </w:r>
      <w:r w:rsidR="007D672E">
        <w:rPr>
          <w:b/>
          <w:bCs/>
        </w:rPr>
        <w:t>higher</w:t>
      </w:r>
      <w:r w:rsidR="007D672E" w:rsidRPr="00E26017">
        <w:rPr>
          <w:b/>
          <w:bCs/>
        </w:rPr>
        <w:t xml:space="preserve"> </w:t>
      </w:r>
      <w:r w:rsidRPr="00E26017">
        <w:rPr>
          <w:b/>
          <w:bCs/>
        </w:rPr>
        <w:t>alcohol.</w:t>
      </w:r>
    </w:p>
    <w:p w14:paraId="5B82B68C" w14:textId="449E4A0B" w:rsid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7D672E">
        <w:rPr>
          <w:b/>
          <w:bCs/>
        </w:rPr>
        <w:t>lower</w:t>
      </w:r>
      <w:r w:rsidRPr="00E26017">
        <w:rPr>
          <w:b/>
          <w:bCs/>
        </w:rPr>
        <w:t xml:space="preserve"> malic acid.</w:t>
      </w:r>
    </w:p>
    <w:p w14:paraId="40A20355" w14:textId="3A95A5C3" w:rsid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504B82">
        <w:rPr>
          <w:b/>
          <w:bCs/>
        </w:rPr>
        <w:t>lower</w:t>
      </w:r>
      <w:r w:rsidR="007D672E" w:rsidRPr="00E26017">
        <w:rPr>
          <w:b/>
          <w:bCs/>
        </w:rPr>
        <w:t xml:space="preserve"> </w:t>
      </w:r>
      <w:r w:rsidRPr="00E26017">
        <w:rPr>
          <w:b/>
          <w:bCs/>
        </w:rPr>
        <w:t>ash.</w:t>
      </w:r>
    </w:p>
    <w:p w14:paraId="2266B1FE" w14:textId="75943B3C" w:rsid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7D672E">
        <w:rPr>
          <w:b/>
          <w:bCs/>
        </w:rPr>
        <w:t>lower</w:t>
      </w:r>
      <w:r w:rsidRPr="00E26017">
        <w:rPr>
          <w:b/>
          <w:bCs/>
        </w:rPr>
        <w:t xml:space="preserve"> ash calamity</w:t>
      </w:r>
      <w:r>
        <w:t>.</w:t>
      </w:r>
    </w:p>
    <w:p w14:paraId="58C71625" w14:textId="5D67189B" w:rsid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7D672E">
        <w:rPr>
          <w:b/>
          <w:bCs/>
        </w:rPr>
        <w:t>higher</w:t>
      </w:r>
      <w:r w:rsidR="007D672E" w:rsidRPr="00E26017">
        <w:rPr>
          <w:b/>
          <w:bCs/>
        </w:rPr>
        <w:t xml:space="preserve"> </w:t>
      </w:r>
      <w:r w:rsidRPr="00E26017">
        <w:rPr>
          <w:b/>
          <w:bCs/>
        </w:rPr>
        <w:t>magnesium</w:t>
      </w:r>
      <w:r>
        <w:t>.</w:t>
      </w:r>
    </w:p>
    <w:p w14:paraId="68A95E1C" w14:textId="22D74500" w:rsid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7D672E">
        <w:rPr>
          <w:b/>
          <w:bCs/>
        </w:rPr>
        <w:t>higher</w:t>
      </w:r>
      <w:r w:rsidR="007D672E" w:rsidRPr="00E26017">
        <w:rPr>
          <w:b/>
          <w:bCs/>
        </w:rPr>
        <w:t xml:space="preserve"> </w:t>
      </w:r>
      <w:r w:rsidRPr="00E26017">
        <w:rPr>
          <w:b/>
          <w:bCs/>
        </w:rPr>
        <w:t>total phenols</w:t>
      </w:r>
      <w:r>
        <w:t>.</w:t>
      </w:r>
    </w:p>
    <w:p w14:paraId="448C3BC0" w14:textId="0F6ED6EA" w:rsid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7D672E">
        <w:rPr>
          <w:b/>
          <w:bCs/>
        </w:rPr>
        <w:t>higher</w:t>
      </w:r>
      <w:r w:rsidR="007D672E" w:rsidRPr="00E26017">
        <w:rPr>
          <w:b/>
          <w:bCs/>
        </w:rPr>
        <w:t xml:space="preserve"> </w:t>
      </w:r>
      <w:r w:rsidRPr="00E26017">
        <w:rPr>
          <w:b/>
          <w:bCs/>
        </w:rPr>
        <w:t>flavanoids</w:t>
      </w:r>
      <w:r>
        <w:t>.</w:t>
      </w:r>
    </w:p>
    <w:p w14:paraId="26E96A45" w14:textId="77777777" w:rsidR="00AE1E7D" w:rsidRDefault="00E26017" w:rsidP="00AE1E7D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7D672E" w:rsidRPr="007D672E">
        <w:rPr>
          <w:b/>
          <w:bCs/>
        </w:rPr>
        <w:t>lower</w:t>
      </w:r>
      <w:r w:rsidRPr="00E26017">
        <w:rPr>
          <w:b/>
          <w:bCs/>
        </w:rPr>
        <w:t xml:space="preserve"> nonflavanoid phenols</w:t>
      </w:r>
      <w:r>
        <w:t>.</w:t>
      </w:r>
      <w:r w:rsidR="00AE1E7D" w:rsidRPr="00AE1E7D">
        <w:t xml:space="preserve"> </w:t>
      </w:r>
    </w:p>
    <w:p w14:paraId="52DD1DF3" w14:textId="5D5837AE" w:rsidR="00E26017" w:rsidRDefault="00AE1E7D" w:rsidP="00AE1E7D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Pr="00CB0034">
        <w:rPr>
          <w:b/>
          <w:bCs/>
        </w:rPr>
        <w:t>higher proanthocyanins</w:t>
      </w:r>
      <w:r>
        <w:t>.</w:t>
      </w:r>
    </w:p>
    <w:p w14:paraId="07D2CE05" w14:textId="7614D701" w:rsid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062B8C">
        <w:rPr>
          <w:b/>
          <w:bCs/>
        </w:rPr>
        <w:t>lower</w:t>
      </w:r>
      <w:r w:rsidR="007D672E" w:rsidRPr="00E26017">
        <w:rPr>
          <w:b/>
          <w:bCs/>
        </w:rPr>
        <w:t xml:space="preserve"> </w:t>
      </w:r>
      <w:r w:rsidRPr="00E26017">
        <w:rPr>
          <w:b/>
          <w:bCs/>
        </w:rPr>
        <w:t>color intensity</w:t>
      </w:r>
      <w:r>
        <w:t>.</w:t>
      </w:r>
    </w:p>
    <w:p w14:paraId="3D364805" w14:textId="48498E49" w:rsid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7D672E">
        <w:rPr>
          <w:b/>
          <w:bCs/>
        </w:rPr>
        <w:t>higher</w:t>
      </w:r>
      <w:r w:rsidR="007D672E" w:rsidRPr="00E26017">
        <w:rPr>
          <w:b/>
          <w:bCs/>
        </w:rPr>
        <w:t xml:space="preserve"> </w:t>
      </w:r>
      <w:r w:rsidRPr="00E26017">
        <w:rPr>
          <w:b/>
          <w:bCs/>
        </w:rPr>
        <w:t>hue</w:t>
      </w:r>
      <w:r>
        <w:t>.</w:t>
      </w:r>
    </w:p>
    <w:p w14:paraId="6675B61D" w14:textId="26C06261" w:rsidR="00E26017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>
        <w:rPr>
          <w:b/>
          <w:bCs/>
        </w:rPr>
        <w:t>higher</w:t>
      </w:r>
      <w:r w:rsidRPr="00E26017">
        <w:rPr>
          <w:b/>
          <w:bCs/>
        </w:rPr>
        <w:t xml:space="preserve"> OD280</w:t>
      </w:r>
      <w:r>
        <w:t>.</w:t>
      </w:r>
    </w:p>
    <w:p w14:paraId="5B24000E" w14:textId="006EE2FA" w:rsidR="00724D9D" w:rsidRPr="00D852A9" w:rsidRDefault="00E26017" w:rsidP="00E26017">
      <w:pPr>
        <w:pStyle w:val="ListParagraph"/>
        <w:numPr>
          <w:ilvl w:val="0"/>
          <w:numId w:val="31"/>
        </w:numPr>
        <w:spacing w:line="360" w:lineRule="auto"/>
        <w:ind w:left="1276" w:hanging="425"/>
        <w:jc w:val="both"/>
      </w:pPr>
      <w:r>
        <w:t xml:space="preserve">Have </w:t>
      </w:r>
      <w:r w:rsidR="007D672E">
        <w:rPr>
          <w:b/>
          <w:bCs/>
        </w:rPr>
        <w:t>higher</w:t>
      </w:r>
      <w:r w:rsidR="007D672E" w:rsidRPr="00E26017">
        <w:rPr>
          <w:b/>
          <w:bCs/>
        </w:rPr>
        <w:t xml:space="preserve"> </w:t>
      </w:r>
      <w:r w:rsidRPr="00E26017">
        <w:rPr>
          <w:b/>
          <w:bCs/>
        </w:rPr>
        <w:t>proline</w:t>
      </w:r>
      <w:r>
        <w:t>.</w:t>
      </w:r>
    </w:p>
    <w:sectPr w:rsidR="00724D9D" w:rsidRPr="00D852A9" w:rsidSect="006520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DFD4C" w14:textId="77777777" w:rsidR="00C46D5D" w:rsidRDefault="00C46D5D">
      <w:r>
        <w:separator/>
      </w:r>
    </w:p>
  </w:endnote>
  <w:endnote w:type="continuationSeparator" w:id="0">
    <w:p w14:paraId="13D5B94F" w14:textId="77777777" w:rsidR="00C46D5D" w:rsidRDefault="00C4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F8659" w14:textId="77777777" w:rsidR="00B54338" w:rsidRDefault="00B54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4A816" w14:textId="77777777" w:rsidR="00B54338" w:rsidRDefault="00B543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2ED1C" w14:textId="77777777" w:rsidR="00B54338" w:rsidRDefault="00B54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73CFC" w14:textId="77777777" w:rsidR="00C46D5D" w:rsidRDefault="00C46D5D">
      <w:r>
        <w:separator/>
      </w:r>
    </w:p>
  </w:footnote>
  <w:footnote w:type="continuationSeparator" w:id="0">
    <w:p w14:paraId="4BD23B91" w14:textId="77777777" w:rsidR="00C46D5D" w:rsidRDefault="00C46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843C0" w14:textId="77777777" w:rsidR="00B54338" w:rsidRDefault="00B54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6"/>
      <w:gridCol w:w="4965"/>
    </w:tblGrid>
    <w:tr w:rsidR="00B54338" w14:paraId="2EB28BD5" w14:textId="77777777" w:rsidTr="008B7F19">
      <w:tc>
        <w:tcPr>
          <w:tcW w:w="5220" w:type="dxa"/>
          <w:hideMark/>
        </w:tcPr>
        <w:p w14:paraId="48843617" w14:textId="71E983D6" w:rsidR="00B54338" w:rsidRDefault="00B54338" w:rsidP="00B54338">
          <w:pPr>
            <w:pStyle w:val="Header"/>
            <w:rPr>
              <w:b/>
              <w:sz w:val="20"/>
            </w:rPr>
          </w:pPr>
        </w:p>
      </w:tc>
      <w:tc>
        <w:tcPr>
          <w:tcW w:w="5220" w:type="dxa"/>
          <w:hideMark/>
        </w:tcPr>
        <w:p w14:paraId="131BDB23" w14:textId="77777777" w:rsidR="00B54338" w:rsidRDefault="00B54338" w:rsidP="00B54338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12AB341D" w14:textId="77777777" w:rsidR="00B54338" w:rsidRDefault="00B543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D081" w14:textId="77777777" w:rsidR="00B54338" w:rsidRDefault="00B54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57A5"/>
    <w:multiLevelType w:val="hybridMultilevel"/>
    <w:tmpl w:val="CAD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26F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CCD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AD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65F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12F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2D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CC1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1CF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92008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2E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E0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0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906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8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4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6CF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D1B54"/>
    <w:multiLevelType w:val="hybridMultilevel"/>
    <w:tmpl w:val="F91662E6"/>
    <w:lvl w:ilvl="0" w:tplc="64F4653C">
      <w:start w:val="1"/>
      <w:numFmt w:val="decimal"/>
      <w:lvlText w:val="%1."/>
      <w:lvlJc w:val="left"/>
      <w:pPr>
        <w:ind w:left="720" w:hanging="360"/>
      </w:pPr>
    </w:lvl>
    <w:lvl w:ilvl="1" w:tplc="0CA6B3DC">
      <w:start w:val="1"/>
      <w:numFmt w:val="lowerLetter"/>
      <w:lvlText w:val="%2."/>
      <w:lvlJc w:val="left"/>
      <w:pPr>
        <w:ind w:left="1440" w:hanging="360"/>
      </w:pPr>
    </w:lvl>
    <w:lvl w:ilvl="2" w:tplc="A0846F10">
      <w:start w:val="1"/>
      <w:numFmt w:val="lowerRoman"/>
      <w:lvlText w:val="%3."/>
      <w:lvlJc w:val="right"/>
      <w:pPr>
        <w:ind w:left="2160" w:hanging="180"/>
      </w:pPr>
    </w:lvl>
    <w:lvl w:ilvl="3" w:tplc="244E25E2">
      <w:start w:val="1"/>
      <w:numFmt w:val="decimal"/>
      <w:lvlText w:val="%4."/>
      <w:lvlJc w:val="left"/>
      <w:pPr>
        <w:ind w:left="2880" w:hanging="360"/>
      </w:pPr>
    </w:lvl>
    <w:lvl w:ilvl="4" w:tplc="C338F474">
      <w:start w:val="1"/>
      <w:numFmt w:val="lowerLetter"/>
      <w:lvlText w:val="%5."/>
      <w:lvlJc w:val="left"/>
      <w:pPr>
        <w:ind w:left="3600" w:hanging="360"/>
      </w:pPr>
    </w:lvl>
    <w:lvl w:ilvl="5" w:tplc="8FDA2248">
      <w:start w:val="1"/>
      <w:numFmt w:val="lowerRoman"/>
      <w:lvlText w:val="%6."/>
      <w:lvlJc w:val="right"/>
      <w:pPr>
        <w:ind w:left="4320" w:hanging="180"/>
      </w:pPr>
    </w:lvl>
    <w:lvl w:ilvl="6" w:tplc="7794F0CA">
      <w:start w:val="1"/>
      <w:numFmt w:val="decimal"/>
      <w:lvlText w:val="%7."/>
      <w:lvlJc w:val="left"/>
      <w:pPr>
        <w:ind w:left="5040" w:hanging="360"/>
      </w:pPr>
    </w:lvl>
    <w:lvl w:ilvl="7" w:tplc="308CCDA8">
      <w:start w:val="1"/>
      <w:numFmt w:val="lowerLetter"/>
      <w:lvlText w:val="%8."/>
      <w:lvlJc w:val="left"/>
      <w:pPr>
        <w:ind w:left="5760" w:hanging="360"/>
      </w:pPr>
    </w:lvl>
    <w:lvl w:ilvl="8" w:tplc="1BD291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D81D07"/>
    <w:multiLevelType w:val="hybridMultilevel"/>
    <w:tmpl w:val="37982F86"/>
    <w:lvl w:ilvl="0" w:tplc="CBCCD9A6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b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5280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1B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639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42A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AB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6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A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08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2C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B0976"/>
    <w:multiLevelType w:val="hybridMultilevel"/>
    <w:tmpl w:val="49FA79BA"/>
    <w:lvl w:ilvl="0" w:tplc="21763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66A9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9567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0C7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764FD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CC8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463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8CBD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E0282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111262"/>
    <w:multiLevelType w:val="hybridMultilevel"/>
    <w:tmpl w:val="D1380586"/>
    <w:lvl w:ilvl="0" w:tplc="401A96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6409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2BCA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366A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8F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10A6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E46C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0EA7B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716B9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7A4737"/>
    <w:multiLevelType w:val="hybridMultilevel"/>
    <w:tmpl w:val="8406799E"/>
    <w:lvl w:ilvl="0" w:tplc="F66652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CC9E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7A6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A00D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A78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6AE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E26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E9A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780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9F049B"/>
    <w:multiLevelType w:val="hybridMultilevel"/>
    <w:tmpl w:val="B4B03354"/>
    <w:lvl w:ilvl="0" w:tplc="C1BA6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E6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E8C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3257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AF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90B5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72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4A6E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4AA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BE01E2"/>
    <w:multiLevelType w:val="hybridMultilevel"/>
    <w:tmpl w:val="33B4E320"/>
    <w:lvl w:ilvl="0" w:tplc="0421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FD7DA1"/>
    <w:multiLevelType w:val="hybridMultilevel"/>
    <w:tmpl w:val="5BC28DCE"/>
    <w:lvl w:ilvl="0" w:tplc="CA06070A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9A74178"/>
    <w:multiLevelType w:val="hybridMultilevel"/>
    <w:tmpl w:val="D40C7D64"/>
    <w:lvl w:ilvl="0" w:tplc="A40878C8">
      <w:start w:val="1"/>
      <w:numFmt w:val="decimal"/>
      <w:lvlText w:val="%1."/>
      <w:lvlJc w:val="left"/>
      <w:pPr>
        <w:ind w:left="1080" w:hanging="360"/>
      </w:pPr>
    </w:lvl>
    <w:lvl w:ilvl="1" w:tplc="FF700324" w:tentative="1">
      <w:start w:val="1"/>
      <w:numFmt w:val="lowerLetter"/>
      <w:lvlText w:val="%2."/>
      <w:lvlJc w:val="left"/>
      <w:pPr>
        <w:ind w:left="1800" w:hanging="360"/>
      </w:pPr>
    </w:lvl>
    <w:lvl w:ilvl="2" w:tplc="CB40DCA6" w:tentative="1">
      <w:start w:val="1"/>
      <w:numFmt w:val="lowerRoman"/>
      <w:lvlText w:val="%3."/>
      <w:lvlJc w:val="right"/>
      <w:pPr>
        <w:ind w:left="2520" w:hanging="180"/>
      </w:pPr>
    </w:lvl>
    <w:lvl w:ilvl="3" w:tplc="7C30D470" w:tentative="1">
      <w:start w:val="1"/>
      <w:numFmt w:val="decimal"/>
      <w:lvlText w:val="%4."/>
      <w:lvlJc w:val="left"/>
      <w:pPr>
        <w:ind w:left="3240" w:hanging="360"/>
      </w:pPr>
    </w:lvl>
    <w:lvl w:ilvl="4" w:tplc="888CEC1C" w:tentative="1">
      <w:start w:val="1"/>
      <w:numFmt w:val="lowerLetter"/>
      <w:lvlText w:val="%5."/>
      <w:lvlJc w:val="left"/>
      <w:pPr>
        <w:ind w:left="3960" w:hanging="360"/>
      </w:pPr>
    </w:lvl>
    <w:lvl w:ilvl="5" w:tplc="9F225132" w:tentative="1">
      <w:start w:val="1"/>
      <w:numFmt w:val="lowerRoman"/>
      <w:lvlText w:val="%6."/>
      <w:lvlJc w:val="right"/>
      <w:pPr>
        <w:ind w:left="4680" w:hanging="180"/>
      </w:pPr>
    </w:lvl>
    <w:lvl w:ilvl="6" w:tplc="4B94DD90" w:tentative="1">
      <w:start w:val="1"/>
      <w:numFmt w:val="decimal"/>
      <w:lvlText w:val="%7."/>
      <w:lvlJc w:val="left"/>
      <w:pPr>
        <w:ind w:left="5400" w:hanging="360"/>
      </w:pPr>
    </w:lvl>
    <w:lvl w:ilvl="7" w:tplc="80DE474C" w:tentative="1">
      <w:start w:val="1"/>
      <w:numFmt w:val="lowerLetter"/>
      <w:lvlText w:val="%8."/>
      <w:lvlJc w:val="left"/>
      <w:pPr>
        <w:ind w:left="6120" w:hanging="360"/>
      </w:pPr>
    </w:lvl>
    <w:lvl w:ilvl="8" w:tplc="908CE69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C86BC1"/>
    <w:multiLevelType w:val="hybridMultilevel"/>
    <w:tmpl w:val="1E62E2FE"/>
    <w:lvl w:ilvl="0" w:tplc="DA48B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28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C0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8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6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3CB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EB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E0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F50522"/>
    <w:multiLevelType w:val="hybridMultilevel"/>
    <w:tmpl w:val="32F66164"/>
    <w:lvl w:ilvl="0" w:tplc="33524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60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647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0C5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F47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6B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42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165F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D420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570320"/>
    <w:multiLevelType w:val="hybridMultilevel"/>
    <w:tmpl w:val="1B1A041E"/>
    <w:lvl w:ilvl="0" w:tplc="6EC60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23A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0259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5D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CA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842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0EB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A2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C8AB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D5583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04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AF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C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B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63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4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0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1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4B56A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DAA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41C587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5164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CE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FAE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AC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47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BA748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7E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C53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446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AA0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ADA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2F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85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2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AA47A2"/>
    <w:multiLevelType w:val="hybridMultilevel"/>
    <w:tmpl w:val="CA9EAECE"/>
    <w:lvl w:ilvl="0" w:tplc="05DC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CE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5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42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9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2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B72F8"/>
    <w:multiLevelType w:val="hybridMultilevel"/>
    <w:tmpl w:val="7CFEA8D6"/>
    <w:lvl w:ilvl="0" w:tplc="FA04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ECE838">
      <w:start w:val="1"/>
      <w:numFmt w:val="lowerLetter"/>
      <w:lvlText w:val="%2."/>
      <w:lvlJc w:val="left"/>
      <w:pPr>
        <w:ind w:left="1440" w:hanging="360"/>
      </w:pPr>
    </w:lvl>
    <w:lvl w:ilvl="2" w:tplc="4D201778">
      <w:start w:val="1"/>
      <w:numFmt w:val="lowerRoman"/>
      <w:lvlText w:val="%3."/>
      <w:lvlJc w:val="right"/>
      <w:pPr>
        <w:ind w:left="2160" w:hanging="180"/>
      </w:pPr>
    </w:lvl>
    <w:lvl w:ilvl="3" w:tplc="96582DA4" w:tentative="1">
      <w:start w:val="1"/>
      <w:numFmt w:val="decimal"/>
      <w:lvlText w:val="%4."/>
      <w:lvlJc w:val="left"/>
      <w:pPr>
        <w:ind w:left="2880" w:hanging="360"/>
      </w:pPr>
    </w:lvl>
    <w:lvl w:ilvl="4" w:tplc="47666428" w:tentative="1">
      <w:start w:val="1"/>
      <w:numFmt w:val="lowerLetter"/>
      <w:lvlText w:val="%5."/>
      <w:lvlJc w:val="left"/>
      <w:pPr>
        <w:ind w:left="3600" w:hanging="360"/>
      </w:pPr>
    </w:lvl>
    <w:lvl w:ilvl="5" w:tplc="C03EA078" w:tentative="1">
      <w:start w:val="1"/>
      <w:numFmt w:val="lowerRoman"/>
      <w:lvlText w:val="%6."/>
      <w:lvlJc w:val="right"/>
      <w:pPr>
        <w:ind w:left="4320" w:hanging="180"/>
      </w:pPr>
    </w:lvl>
    <w:lvl w:ilvl="6" w:tplc="C0B45772" w:tentative="1">
      <w:start w:val="1"/>
      <w:numFmt w:val="decimal"/>
      <w:lvlText w:val="%7."/>
      <w:lvlJc w:val="left"/>
      <w:pPr>
        <w:ind w:left="5040" w:hanging="360"/>
      </w:pPr>
    </w:lvl>
    <w:lvl w:ilvl="7" w:tplc="31D87A78" w:tentative="1">
      <w:start w:val="1"/>
      <w:numFmt w:val="lowerLetter"/>
      <w:lvlText w:val="%8."/>
      <w:lvlJc w:val="left"/>
      <w:pPr>
        <w:ind w:left="5760" w:hanging="360"/>
      </w:pPr>
    </w:lvl>
    <w:lvl w:ilvl="8" w:tplc="DA72D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F77A3"/>
    <w:multiLevelType w:val="hybridMultilevel"/>
    <w:tmpl w:val="1ACC43AA"/>
    <w:lvl w:ilvl="0" w:tplc="60A86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9986F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CE9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CA7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16A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A8A0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1244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09291400">
    <w:abstractNumId w:val="2"/>
  </w:num>
  <w:num w:numId="2" w16cid:durableId="524370564">
    <w:abstractNumId w:val="11"/>
  </w:num>
  <w:num w:numId="3" w16cid:durableId="1664814249">
    <w:abstractNumId w:val="20"/>
  </w:num>
  <w:num w:numId="4" w16cid:durableId="364329625">
    <w:abstractNumId w:val="12"/>
  </w:num>
  <w:num w:numId="5" w16cid:durableId="559286905">
    <w:abstractNumId w:val="23"/>
  </w:num>
  <w:num w:numId="6" w16cid:durableId="1334065671">
    <w:abstractNumId w:val="19"/>
  </w:num>
  <w:num w:numId="7" w16cid:durableId="2097748717">
    <w:abstractNumId w:val="24"/>
  </w:num>
  <w:num w:numId="8" w16cid:durableId="2133938869">
    <w:abstractNumId w:val="1"/>
  </w:num>
  <w:num w:numId="9" w16cid:durableId="719552336">
    <w:abstractNumId w:val="6"/>
  </w:num>
  <w:num w:numId="10" w16cid:durableId="205568955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2210478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25204785">
    <w:abstractNumId w:val="18"/>
  </w:num>
  <w:num w:numId="13" w16cid:durableId="994919303">
    <w:abstractNumId w:val="15"/>
  </w:num>
  <w:num w:numId="14" w16cid:durableId="288627647">
    <w:abstractNumId w:val="4"/>
  </w:num>
  <w:num w:numId="15" w16cid:durableId="679548492">
    <w:abstractNumId w:val="27"/>
  </w:num>
  <w:num w:numId="16" w16cid:durableId="607467624">
    <w:abstractNumId w:val="10"/>
  </w:num>
  <w:num w:numId="17" w16cid:durableId="352803423">
    <w:abstractNumId w:val="22"/>
  </w:num>
  <w:num w:numId="18" w16cid:durableId="1546481788">
    <w:abstractNumId w:val="13"/>
  </w:num>
  <w:num w:numId="19" w16cid:durableId="1551570115">
    <w:abstractNumId w:val="21"/>
  </w:num>
  <w:num w:numId="20" w16cid:durableId="385572948">
    <w:abstractNumId w:val="17"/>
  </w:num>
  <w:num w:numId="21" w16cid:durableId="806777146">
    <w:abstractNumId w:val="28"/>
  </w:num>
  <w:num w:numId="22" w16cid:durableId="1412653974">
    <w:abstractNumId w:val="8"/>
  </w:num>
  <w:num w:numId="23" w16cid:durableId="7103583">
    <w:abstractNumId w:val="9"/>
  </w:num>
  <w:num w:numId="24" w16cid:durableId="1004818522">
    <w:abstractNumId w:val="26"/>
  </w:num>
  <w:num w:numId="25" w16cid:durableId="5661110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432224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35236982">
    <w:abstractNumId w:val="0"/>
  </w:num>
  <w:num w:numId="28" w16cid:durableId="1347907729">
    <w:abstractNumId w:val="14"/>
  </w:num>
  <w:num w:numId="29" w16cid:durableId="1406536605">
    <w:abstractNumId w:val="16"/>
  </w:num>
  <w:num w:numId="30" w16cid:durableId="1855922490">
    <w:abstractNumId w:val="7"/>
  </w:num>
  <w:num w:numId="31" w16cid:durableId="1396009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4C"/>
    <w:rsid w:val="00010198"/>
    <w:rsid w:val="00010A54"/>
    <w:rsid w:val="00020F10"/>
    <w:rsid w:val="00036A37"/>
    <w:rsid w:val="00037C87"/>
    <w:rsid w:val="00045694"/>
    <w:rsid w:val="00051154"/>
    <w:rsid w:val="00053958"/>
    <w:rsid w:val="00056131"/>
    <w:rsid w:val="00062B8C"/>
    <w:rsid w:val="00072DE7"/>
    <w:rsid w:val="000732DF"/>
    <w:rsid w:val="00081100"/>
    <w:rsid w:val="00082773"/>
    <w:rsid w:val="00085458"/>
    <w:rsid w:val="00086A08"/>
    <w:rsid w:val="000919D9"/>
    <w:rsid w:val="00094133"/>
    <w:rsid w:val="00095F58"/>
    <w:rsid w:val="000A0C90"/>
    <w:rsid w:val="000A23D8"/>
    <w:rsid w:val="000A3F41"/>
    <w:rsid w:val="000B45C9"/>
    <w:rsid w:val="000B5C51"/>
    <w:rsid w:val="000B69D0"/>
    <w:rsid w:val="000C3015"/>
    <w:rsid w:val="000C316D"/>
    <w:rsid w:val="000D02CB"/>
    <w:rsid w:val="000D7188"/>
    <w:rsid w:val="000E2C35"/>
    <w:rsid w:val="000E406A"/>
    <w:rsid w:val="000E555C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34BB"/>
    <w:rsid w:val="00135C4A"/>
    <w:rsid w:val="00141630"/>
    <w:rsid w:val="00145857"/>
    <w:rsid w:val="00145C2E"/>
    <w:rsid w:val="00146681"/>
    <w:rsid w:val="00150E94"/>
    <w:rsid w:val="00151847"/>
    <w:rsid w:val="0015698F"/>
    <w:rsid w:val="00156D5D"/>
    <w:rsid w:val="0016268A"/>
    <w:rsid w:val="00165B67"/>
    <w:rsid w:val="00167581"/>
    <w:rsid w:val="001736DE"/>
    <w:rsid w:val="00183F26"/>
    <w:rsid w:val="001859BC"/>
    <w:rsid w:val="001955A6"/>
    <w:rsid w:val="001957EE"/>
    <w:rsid w:val="001A300E"/>
    <w:rsid w:val="001A7868"/>
    <w:rsid w:val="001A7A0B"/>
    <w:rsid w:val="001B0739"/>
    <w:rsid w:val="001B1DBA"/>
    <w:rsid w:val="001B3A2E"/>
    <w:rsid w:val="001B5B8A"/>
    <w:rsid w:val="001B7AD3"/>
    <w:rsid w:val="001D4810"/>
    <w:rsid w:val="001D6089"/>
    <w:rsid w:val="001D63D6"/>
    <w:rsid w:val="001E0006"/>
    <w:rsid w:val="001E110E"/>
    <w:rsid w:val="001E4042"/>
    <w:rsid w:val="001E572D"/>
    <w:rsid w:val="001E637E"/>
    <w:rsid w:val="001E7ABE"/>
    <w:rsid w:val="001F64B6"/>
    <w:rsid w:val="0020260C"/>
    <w:rsid w:val="00204DF6"/>
    <w:rsid w:val="002063FE"/>
    <w:rsid w:val="0020735E"/>
    <w:rsid w:val="00217486"/>
    <w:rsid w:val="0022091A"/>
    <w:rsid w:val="00222067"/>
    <w:rsid w:val="002237E9"/>
    <w:rsid w:val="00224780"/>
    <w:rsid w:val="00231F48"/>
    <w:rsid w:val="00235C36"/>
    <w:rsid w:val="00236EBB"/>
    <w:rsid w:val="002376FA"/>
    <w:rsid w:val="002422DB"/>
    <w:rsid w:val="00247121"/>
    <w:rsid w:val="00247318"/>
    <w:rsid w:val="002503FD"/>
    <w:rsid w:val="0025416B"/>
    <w:rsid w:val="00266B31"/>
    <w:rsid w:val="00266E7C"/>
    <w:rsid w:val="00272438"/>
    <w:rsid w:val="0027266B"/>
    <w:rsid w:val="00273E4A"/>
    <w:rsid w:val="0027718D"/>
    <w:rsid w:val="00281385"/>
    <w:rsid w:val="00281799"/>
    <w:rsid w:val="0028253A"/>
    <w:rsid w:val="002841B3"/>
    <w:rsid w:val="00287F31"/>
    <w:rsid w:val="002956DC"/>
    <w:rsid w:val="00296DA6"/>
    <w:rsid w:val="002A07C0"/>
    <w:rsid w:val="002A138B"/>
    <w:rsid w:val="002A38BD"/>
    <w:rsid w:val="002A66E0"/>
    <w:rsid w:val="002A7B88"/>
    <w:rsid w:val="002B00F2"/>
    <w:rsid w:val="002B31D3"/>
    <w:rsid w:val="002B3397"/>
    <w:rsid w:val="002B7CDD"/>
    <w:rsid w:val="002C1B92"/>
    <w:rsid w:val="002C2553"/>
    <w:rsid w:val="002C3AC5"/>
    <w:rsid w:val="002C7FC0"/>
    <w:rsid w:val="002D0405"/>
    <w:rsid w:val="002D0ACD"/>
    <w:rsid w:val="002D1472"/>
    <w:rsid w:val="002D7F31"/>
    <w:rsid w:val="002E3324"/>
    <w:rsid w:val="002F21E7"/>
    <w:rsid w:val="002F30D1"/>
    <w:rsid w:val="002F7423"/>
    <w:rsid w:val="003002A2"/>
    <w:rsid w:val="00301EB6"/>
    <w:rsid w:val="00304C6B"/>
    <w:rsid w:val="00305136"/>
    <w:rsid w:val="003054E4"/>
    <w:rsid w:val="003056D1"/>
    <w:rsid w:val="00305A87"/>
    <w:rsid w:val="0030625A"/>
    <w:rsid w:val="003066EB"/>
    <w:rsid w:val="0031113D"/>
    <w:rsid w:val="00320C87"/>
    <w:rsid w:val="00321362"/>
    <w:rsid w:val="00321CAF"/>
    <w:rsid w:val="00323347"/>
    <w:rsid w:val="00330C6A"/>
    <w:rsid w:val="003432E6"/>
    <w:rsid w:val="003439D3"/>
    <w:rsid w:val="00345578"/>
    <w:rsid w:val="003534E3"/>
    <w:rsid w:val="00363A97"/>
    <w:rsid w:val="0036420F"/>
    <w:rsid w:val="0036669F"/>
    <w:rsid w:val="00366844"/>
    <w:rsid w:val="0037225D"/>
    <w:rsid w:val="0037553B"/>
    <w:rsid w:val="00382B6B"/>
    <w:rsid w:val="0038376D"/>
    <w:rsid w:val="00384C7B"/>
    <w:rsid w:val="00386344"/>
    <w:rsid w:val="00387D06"/>
    <w:rsid w:val="00394AC9"/>
    <w:rsid w:val="003952E0"/>
    <w:rsid w:val="003A1788"/>
    <w:rsid w:val="003A2C38"/>
    <w:rsid w:val="003A70FB"/>
    <w:rsid w:val="003B1D05"/>
    <w:rsid w:val="003B27CC"/>
    <w:rsid w:val="003B5F77"/>
    <w:rsid w:val="003C07AD"/>
    <w:rsid w:val="003C0A29"/>
    <w:rsid w:val="003C1CE6"/>
    <w:rsid w:val="003C2AF3"/>
    <w:rsid w:val="003D334D"/>
    <w:rsid w:val="003D42F1"/>
    <w:rsid w:val="003D516C"/>
    <w:rsid w:val="003D6110"/>
    <w:rsid w:val="003D7084"/>
    <w:rsid w:val="003E0BAA"/>
    <w:rsid w:val="003E2756"/>
    <w:rsid w:val="003E2D88"/>
    <w:rsid w:val="003E775D"/>
    <w:rsid w:val="003F3FB8"/>
    <w:rsid w:val="003F71D2"/>
    <w:rsid w:val="00402FF3"/>
    <w:rsid w:val="004074A1"/>
    <w:rsid w:val="00407FD8"/>
    <w:rsid w:val="00411906"/>
    <w:rsid w:val="00412633"/>
    <w:rsid w:val="00415485"/>
    <w:rsid w:val="00420AFF"/>
    <w:rsid w:val="00422134"/>
    <w:rsid w:val="004311C5"/>
    <w:rsid w:val="0043294F"/>
    <w:rsid w:val="00434416"/>
    <w:rsid w:val="00434FFC"/>
    <w:rsid w:val="00442F09"/>
    <w:rsid w:val="00446550"/>
    <w:rsid w:val="00446D31"/>
    <w:rsid w:val="0045325D"/>
    <w:rsid w:val="0045387D"/>
    <w:rsid w:val="004549FA"/>
    <w:rsid w:val="00455521"/>
    <w:rsid w:val="004564E4"/>
    <w:rsid w:val="004627D9"/>
    <w:rsid w:val="004633AF"/>
    <w:rsid w:val="0046440B"/>
    <w:rsid w:val="00470964"/>
    <w:rsid w:val="004716A8"/>
    <w:rsid w:val="004723DC"/>
    <w:rsid w:val="00472A6F"/>
    <w:rsid w:val="00474408"/>
    <w:rsid w:val="004800DB"/>
    <w:rsid w:val="00483B31"/>
    <w:rsid w:val="00485F36"/>
    <w:rsid w:val="004863F6"/>
    <w:rsid w:val="00494E4C"/>
    <w:rsid w:val="004A6F1F"/>
    <w:rsid w:val="004B1304"/>
    <w:rsid w:val="004B152E"/>
    <w:rsid w:val="004B47B5"/>
    <w:rsid w:val="004B6AFE"/>
    <w:rsid w:val="004B7023"/>
    <w:rsid w:val="004C0825"/>
    <w:rsid w:val="004C0F0C"/>
    <w:rsid w:val="004D176C"/>
    <w:rsid w:val="004D21F3"/>
    <w:rsid w:val="004D45D7"/>
    <w:rsid w:val="004E1870"/>
    <w:rsid w:val="004E1BA1"/>
    <w:rsid w:val="004E3982"/>
    <w:rsid w:val="004E7352"/>
    <w:rsid w:val="00502E20"/>
    <w:rsid w:val="00504B82"/>
    <w:rsid w:val="0050505C"/>
    <w:rsid w:val="00506D3C"/>
    <w:rsid w:val="00510906"/>
    <w:rsid w:val="00511C6F"/>
    <w:rsid w:val="0051628B"/>
    <w:rsid w:val="00520E03"/>
    <w:rsid w:val="00521CBD"/>
    <w:rsid w:val="005314B7"/>
    <w:rsid w:val="00534D1F"/>
    <w:rsid w:val="00535DA7"/>
    <w:rsid w:val="005447D7"/>
    <w:rsid w:val="005524D4"/>
    <w:rsid w:val="0055338E"/>
    <w:rsid w:val="0055410B"/>
    <w:rsid w:val="00556E41"/>
    <w:rsid w:val="005625AB"/>
    <w:rsid w:val="00566FD2"/>
    <w:rsid w:val="00567287"/>
    <w:rsid w:val="00571B72"/>
    <w:rsid w:val="005746F4"/>
    <w:rsid w:val="00582417"/>
    <w:rsid w:val="00582E4C"/>
    <w:rsid w:val="005919AF"/>
    <w:rsid w:val="005A072D"/>
    <w:rsid w:val="005A266C"/>
    <w:rsid w:val="005A2BE9"/>
    <w:rsid w:val="005A32DD"/>
    <w:rsid w:val="005B076F"/>
    <w:rsid w:val="005B07D4"/>
    <w:rsid w:val="005B3392"/>
    <w:rsid w:val="005B66A9"/>
    <w:rsid w:val="005C04F8"/>
    <w:rsid w:val="005C156C"/>
    <w:rsid w:val="005C19B6"/>
    <w:rsid w:val="005C4694"/>
    <w:rsid w:val="005D0782"/>
    <w:rsid w:val="005D4EFE"/>
    <w:rsid w:val="005D66EC"/>
    <w:rsid w:val="005D6789"/>
    <w:rsid w:val="005E1DB4"/>
    <w:rsid w:val="005F0243"/>
    <w:rsid w:val="005F47E6"/>
    <w:rsid w:val="005F794B"/>
    <w:rsid w:val="0060201C"/>
    <w:rsid w:val="00603339"/>
    <w:rsid w:val="0060486C"/>
    <w:rsid w:val="006065CB"/>
    <w:rsid w:val="00613BA3"/>
    <w:rsid w:val="006213A0"/>
    <w:rsid w:val="00622B73"/>
    <w:rsid w:val="00625773"/>
    <w:rsid w:val="00625F6F"/>
    <w:rsid w:val="006308D1"/>
    <w:rsid w:val="00630D1D"/>
    <w:rsid w:val="00635BCB"/>
    <w:rsid w:val="00635EE5"/>
    <w:rsid w:val="0064219C"/>
    <w:rsid w:val="00643F75"/>
    <w:rsid w:val="00644C2F"/>
    <w:rsid w:val="00650FB4"/>
    <w:rsid w:val="00651CD2"/>
    <w:rsid w:val="006520E9"/>
    <w:rsid w:val="00657410"/>
    <w:rsid w:val="00661130"/>
    <w:rsid w:val="00662887"/>
    <w:rsid w:val="00664137"/>
    <w:rsid w:val="006644C9"/>
    <w:rsid w:val="0067443D"/>
    <w:rsid w:val="0068689C"/>
    <w:rsid w:val="00691F39"/>
    <w:rsid w:val="006A6C0A"/>
    <w:rsid w:val="006B1FCE"/>
    <w:rsid w:val="006B3CA0"/>
    <w:rsid w:val="006C056A"/>
    <w:rsid w:val="006C3CFB"/>
    <w:rsid w:val="006D36BC"/>
    <w:rsid w:val="006D5973"/>
    <w:rsid w:val="006E06A4"/>
    <w:rsid w:val="006E4A96"/>
    <w:rsid w:val="006E5384"/>
    <w:rsid w:val="006E6142"/>
    <w:rsid w:val="006F4D80"/>
    <w:rsid w:val="00701ECA"/>
    <w:rsid w:val="00705AF8"/>
    <w:rsid w:val="00707800"/>
    <w:rsid w:val="00712B4D"/>
    <w:rsid w:val="00720962"/>
    <w:rsid w:val="0072245D"/>
    <w:rsid w:val="00724D9D"/>
    <w:rsid w:val="00726BA9"/>
    <w:rsid w:val="007343FD"/>
    <w:rsid w:val="00736410"/>
    <w:rsid w:val="00737595"/>
    <w:rsid w:val="007525F8"/>
    <w:rsid w:val="00754852"/>
    <w:rsid w:val="007618BD"/>
    <w:rsid w:val="00764473"/>
    <w:rsid w:val="0076607A"/>
    <w:rsid w:val="00783E99"/>
    <w:rsid w:val="00787247"/>
    <w:rsid w:val="007918D1"/>
    <w:rsid w:val="007955AD"/>
    <w:rsid w:val="0079636B"/>
    <w:rsid w:val="00796795"/>
    <w:rsid w:val="007A0166"/>
    <w:rsid w:val="007A0940"/>
    <w:rsid w:val="007B34E2"/>
    <w:rsid w:val="007B5A6A"/>
    <w:rsid w:val="007B7F7E"/>
    <w:rsid w:val="007C1C37"/>
    <w:rsid w:val="007C45F1"/>
    <w:rsid w:val="007D6479"/>
    <w:rsid w:val="007D672E"/>
    <w:rsid w:val="007E0EE7"/>
    <w:rsid w:val="007F1BE9"/>
    <w:rsid w:val="007F1E3C"/>
    <w:rsid w:val="007F3C54"/>
    <w:rsid w:val="00803480"/>
    <w:rsid w:val="00804B5C"/>
    <w:rsid w:val="00806ADA"/>
    <w:rsid w:val="00810737"/>
    <w:rsid w:val="00811AB4"/>
    <w:rsid w:val="00811C48"/>
    <w:rsid w:val="00812842"/>
    <w:rsid w:val="00815DB3"/>
    <w:rsid w:val="00825050"/>
    <w:rsid w:val="0082588C"/>
    <w:rsid w:val="008258FE"/>
    <w:rsid w:val="00831304"/>
    <w:rsid w:val="008341F2"/>
    <w:rsid w:val="0083459F"/>
    <w:rsid w:val="0083780E"/>
    <w:rsid w:val="008522BA"/>
    <w:rsid w:val="00861A50"/>
    <w:rsid w:val="00861FA7"/>
    <w:rsid w:val="0086551B"/>
    <w:rsid w:val="00865DAB"/>
    <w:rsid w:val="00866BCE"/>
    <w:rsid w:val="008670B6"/>
    <w:rsid w:val="008674E6"/>
    <w:rsid w:val="008707CE"/>
    <w:rsid w:val="00876001"/>
    <w:rsid w:val="00876A58"/>
    <w:rsid w:val="00886B2F"/>
    <w:rsid w:val="00892656"/>
    <w:rsid w:val="00892AD8"/>
    <w:rsid w:val="008939EF"/>
    <w:rsid w:val="00893DAF"/>
    <w:rsid w:val="00894072"/>
    <w:rsid w:val="00895B8D"/>
    <w:rsid w:val="0089799F"/>
    <w:rsid w:val="008A0CE2"/>
    <w:rsid w:val="008A4F5D"/>
    <w:rsid w:val="008A6D9C"/>
    <w:rsid w:val="008B08C6"/>
    <w:rsid w:val="008B212E"/>
    <w:rsid w:val="008B2354"/>
    <w:rsid w:val="008B60D6"/>
    <w:rsid w:val="008B676B"/>
    <w:rsid w:val="008B7541"/>
    <w:rsid w:val="008C1A4A"/>
    <w:rsid w:val="008D1B94"/>
    <w:rsid w:val="008D30FA"/>
    <w:rsid w:val="008D3973"/>
    <w:rsid w:val="008D411F"/>
    <w:rsid w:val="008F0C0B"/>
    <w:rsid w:val="008F0EC7"/>
    <w:rsid w:val="008F452F"/>
    <w:rsid w:val="008F5E87"/>
    <w:rsid w:val="008F740C"/>
    <w:rsid w:val="009010C1"/>
    <w:rsid w:val="00901A30"/>
    <w:rsid w:val="0090372F"/>
    <w:rsid w:val="00904F74"/>
    <w:rsid w:val="0090573F"/>
    <w:rsid w:val="00906A9E"/>
    <w:rsid w:val="00910A0B"/>
    <w:rsid w:val="00913E6C"/>
    <w:rsid w:val="0091591A"/>
    <w:rsid w:val="00916392"/>
    <w:rsid w:val="00916745"/>
    <w:rsid w:val="00932B6E"/>
    <w:rsid w:val="0093677F"/>
    <w:rsid w:val="00937B93"/>
    <w:rsid w:val="00941EBD"/>
    <w:rsid w:val="0094383A"/>
    <w:rsid w:val="00944ADA"/>
    <w:rsid w:val="0094653A"/>
    <w:rsid w:val="0095516A"/>
    <w:rsid w:val="009568C5"/>
    <w:rsid w:val="00961A2D"/>
    <w:rsid w:val="00967344"/>
    <w:rsid w:val="00967346"/>
    <w:rsid w:val="0097243E"/>
    <w:rsid w:val="009724D0"/>
    <w:rsid w:val="00973849"/>
    <w:rsid w:val="00975AB4"/>
    <w:rsid w:val="009775DA"/>
    <w:rsid w:val="009832E4"/>
    <w:rsid w:val="00993A07"/>
    <w:rsid w:val="009A2464"/>
    <w:rsid w:val="009A3737"/>
    <w:rsid w:val="009A40A6"/>
    <w:rsid w:val="009A576C"/>
    <w:rsid w:val="009C7801"/>
    <w:rsid w:val="009C7F00"/>
    <w:rsid w:val="009D1041"/>
    <w:rsid w:val="009E019B"/>
    <w:rsid w:val="009E07CA"/>
    <w:rsid w:val="009E1EFA"/>
    <w:rsid w:val="009E27F5"/>
    <w:rsid w:val="009E29D9"/>
    <w:rsid w:val="009E3B27"/>
    <w:rsid w:val="009E3C05"/>
    <w:rsid w:val="009E6FE9"/>
    <w:rsid w:val="009F0A2F"/>
    <w:rsid w:val="009F4D77"/>
    <w:rsid w:val="00A06D77"/>
    <w:rsid w:val="00A13E4B"/>
    <w:rsid w:val="00A1473C"/>
    <w:rsid w:val="00A1508C"/>
    <w:rsid w:val="00A17B25"/>
    <w:rsid w:val="00A20758"/>
    <w:rsid w:val="00A21192"/>
    <w:rsid w:val="00A32343"/>
    <w:rsid w:val="00A33DF3"/>
    <w:rsid w:val="00A34EDF"/>
    <w:rsid w:val="00A42993"/>
    <w:rsid w:val="00A43702"/>
    <w:rsid w:val="00A46082"/>
    <w:rsid w:val="00A46AE3"/>
    <w:rsid w:val="00A50AF3"/>
    <w:rsid w:val="00A52AB7"/>
    <w:rsid w:val="00A53D38"/>
    <w:rsid w:val="00A552D5"/>
    <w:rsid w:val="00A57DDF"/>
    <w:rsid w:val="00A57FB8"/>
    <w:rsid w:val="00A6084A"/>
    <w:rsid w:val="00A67247"/>
    <w:rsid w:val="00A72143"/>
    <w:rsid w:val="00A73C32"/>
    <w:rsid w:val="00A748DC"/>
    <w:rsid w:val="00A768CF"/>
    <w:rsid w:val="00A83842"/>
    <w:rsid w:val="00A8733F"/>
    <w:rsid w:val="00A933D3"/>
    <w:rsid w:val="00A9635A"/>
    <w:rsid w:val="00A972F7"/>
    <w:rsid w:val="00AA1407"/>
    <w:rsid w:val="00AB0E0A"/>
    <w:rsid w:val="00AB42BB"/>
    <w:rsid w:val="00AB51EF"/>
    <w:rsid w:val="00AB5757"/>
    <w:rsid w:val="00AB66F5"/>
    <w:rsid w:val="00AC0C63"/>
    <w:rsid w:val="00AC1252"/>
    <w:rsid w:val="00AC20C6"/>
    <w:rsid w:val="00AC24A4"/>
    <w:rsid w:val="00AC2EEB"/>
    <w:rsid w:val="00AC5D98"/>
    <w:rsid w:val="00AD0384"/>
    <w:rsid w:val="00AD0B16"/>
    <w:rsid w:val="00AD2114"/>
    <w:rsid w:val="00AD2B63"/>
    <w:rsid w:val="00AD7B46"/>
    <w:rsid w:val="00AE1AE9"/>
    <w:rsid w:val="00AE1E7D"/>
    <w:rsid w:val="00AE39D8"/>
    <w:rsid w:val="00AE548F"/>
    <w:rsid w:val="00AE661D"/>
    <w:rsid w:val="00AF0A38"/>
    <w:rsid w:val="00AF264E"/>
    <w:rsid w:val="00AF338E"/>
    <w:rsid w:val="00AF62A7"/>
    <w:rsid w:val="00AF77CB"/>
    <w:rsid w:val="00B0328E"/>
    <w:rsid w:val="00B04C4C"/>
    <w:rsid w:val="00B06DB6"/>
    <w:rsid w:val="00B06ECB"/>
    <w:rsid w:val="00B17AD5"/>
    <w:rsid w:val="00B21265"/>
    <w:rsid w:val="00B212C7"/>
    <w:rsid w:val="00B229AB"/>
    <w:rsid w:val="00B25A20"/>
    <w:rsid w:val="00B26E14"/>
    <w:rsid w:val="00B37F0F"/>
    <w:rsid w:val="00B440FB"/>
    <w:rsid w:val="00B4674F"/>
    <w:rsid w:val="00B517FB"/>
    <w:rsid w:val="00B54338"/>
    <w:rsid w:val="00B54752"/>
    <w:rsid w:val="00B57280"/>
    <w:rsid w:val="00B63962"/>
    <w:rsid w:val="00B656EA"/>
    <w:rsid w:val="00B665D5"/>
    <w:rsid w:val="00B67595"/>
    <w:rsid w:val="00B7098E"/>
    <w:rsid w:val="00B7140C"/>
    <w:rsid w:val="00B72BFE"/>
    <w:rsid w:val="00B7348B"/>
    <w:rsid w:val="00B74206"/>
    <w:rsid w:val="00B74901"/>
    <w:rsid w:val="00B76197"/>
    <w:rsid w:val="00B81979"/>
    <w:rsid w:val="00B83EE2"/>
    <w:rsid w:val="00B935DD"/>
    <w:rsid w:val="00B948DA"/>
    <w:rsid w:val="00B95905"/>
    <w:rsid w:val="00B9609E"/>
    <w:rsid w:val="00B97BCD"/>
    <w:rsid w:val="00BA1BDD"/>
    <w:rsid w:val="00BA2741"/>
    <w:rsid w:val="00BB007A"/>
    <w:rsid w:val="00BB1E7C"/>
    <w:rsid w:val="00BC1A8B"/>
    <w:rsid w:val="00BC28EF"/>
    <w:rsid w:val="00BC5FC8"/>
    <w:rsid w:val="00BC6DE8"/>
    <w:rsid w:val="00BE0705"/>
    <w:rsid w:val="00BE3999"/>
    <w:rsid w:val="00BF04A6"/>
    <w:rsid w:val="00BF2997"/>
    <w:rsid w:val="00BF5A71"/>
    <w:rsid w:val="00BF7C45"/>
    <w:rsid w:val="00C224AD"/>
    <w:rsid w:val="00C25F66"/>
    <w:rsid w:val="00C26A5E"/>
    <w:rsid w:val="00C30C71"/>
    <w:rsid w:val="00C3524C"/>
    <w:rsid w:val="00C4140B"/>
    <w:rsid w:val="00C42A9C"/>
    <w:rsid w:val="00C44051"/>
    <w:rsid w:val="00C46D5D"/>
    <w:rsid w:val="00C47E34"/>
    <w:rsid w:val="00C525FC"/>
    <w:rsid w:val="00C56C03"/>
    <w:rsid w:val="00C576DE"/>
    <w:rsid w:val="00C57A8A"/>
    <w:rsid w:val="00C57FE8"/>
    <w:rsid w:val="00C647BC"/>
    <w:rsid w:val="00C6549A"/>
    <w:rsid w:val="00C66571"/>
    <w:rsid w:val="00C705A0"/>
    <w:rsid w:val="00C8483C"/>
    <w:rsid w:val="00C86B47"/>
    <w:rsid w:val="00C915BF"/>
    <w:rsid w:val="00C94A61"/>
    <w:rsid w:val="00CA1B5A"/>
    <w:rsid w:val="00CA44FB"/>
    <w:rsid w:val="00CB0034"/>
    <w:rsid w:val="00CB2AFC"/>
    <w:rsid w:val="00CB39CF"/>
    <w:rsid w:val="00CB3B33"/>
    <w:rsid w:val="00CB6D83"/>
    <w:rsid w:val="00CB736B"/>
    <w:rsid w:val="00CC5CAF"/>
    <w:rsid w:val="00CD0977"/>
    <w:rsid w:val="00CD64BC"/>
    <w:rsid w:val="00CE4996"/>
    <w:rsid w:val="00CE5A3E"/>
    <w:rsid w:val="00CE6AB8"/>
    <w:rsid w:val="00CF11B0"/>
    <w:rsid w:val="00CF2F84"/>
    <w:rsid w:val="00CF646C"/>
    <w:rsid w:val="00D0165D"/>
    <w:rsid w:val="00D11D92"/>
    <w:rsid w:val="00D12CE9"/>
    <w:rsid w:val="00D17A77"/>
    <w:rsid w:val="00D22C95"/>
    <w:rsid w:val="00D30822"/>
    <w:rsid w:val="00D3685C"/>
    <w:rsid w:val="00D37E0D"/>
    <w:rsid w:val="00D47C75"/>
    <w:rsid w:val="00D51E70"/>
    <w:rsid w:val="00D60A6D"/>
    <w:rsid w:val="00D621C3"/>
    <w:rsid w:val="00D65620"/>
    <w:rsid w:val="00D67DFC"/>
    <w:rsid w:val="00D71B13"/>
    <w:rsid w:val="00D739E5"/>
    <w:rsid w:val="00D74894"/>
    <w:rsid w:val="00D7516E"/>
    <w:rsid w:val="00D77A90"/>
    <w:rsid w:val="00D852A9"/>
    <w:rsid w:val="00D85871"/>
    <w:rsid w:val="00D94423"/>
    <w:rsid w:val="00D94E3D"/>
    <w:rsid w:val="00D957B0"/>
    <w:rsid w:val="00D95848"/>
    <w:rsid w:val="00D9597D"/>
    <w:rsid w:val="00DA4A85"/>
    <w:rsid w:val="00DA558C"/>
    <w:rsid w:val="00DA70FC"/>
    <w:rsid w:val="00DB0553"/>
    <w:rsid w:val="00DB0A75"/>
    <w:rsid w:val="00DB1417"/>
    <w:rsid w:val="00DB72DB"/>
    <w:rsid w:val="00DC3B75"/>
    <w:rsid w:val="00DC4B9D"/>
    <w:rsid w:val="00DC700A"/>
    <w:rsid w:val="00DD0668"/>
    <w:rsid w:val="00DD0C14"/>
    <w:rsid w:val="00DD6E96"/>
    <w:rsid w:val="00DE1E86"/>
    <w:rsid w:val="00DE2FA6"/>
    <w:rsid w:val="00DE6005"/>
    <w:rsid w:val="00DF1602"/>
    <w:rsid w:val="00DF2179"/>
    <w:rsid w:val="00DF224B"/>
    <w:rsid w:val="00DF718C"/>
    <w:rsid w:val="00E0375C"/>
    <w:rsid w:val="00E03DA9"/>
    <w:rsid w:val="00E047D9"/>
    <w:rsid w:val="00E13663"/>
    <w:rsid w:val="00E16E5F"/>
    <w:rsid w:val="00E26017"/>
    <w:rsid w:val="00E31E4E"/>
    <w:rsid w:val="00E3253C"/>
    <w:rsid w:val="00E335DA"/>
    <w:rsid w:val="00E34712"/>
    <w:rsid w:val="00E36B77"/>
    <w:rsid w:val="00E36EA8"/>
    <w:rsid w:val="00E47A5C"/>
    <w:rsid w:val="00E502A7"/>
    <w:rsid w:val="00E61306"/>
    <w:rsid w:val="00E642BF"/>
    <w:rsid w:val="00E660C4"/>
    <w:rsid w:val="00E67F39"/>
    <w:rsid w:val="00E71E2D"/>
    <w:rsid w:val="00E77B15"/>
    <w:rsid w:val="00E82AAA"/>
    <w:rsid w:val="00E83F0C"/>
    <w:rsid w:val="00E8720F"/>
    <w:rsid w:val="00E9084D"/>
    <w:rsid w:val="00E97F90"/>
    <w:rsid w:val="00EA0A10"/>
    <w:rsid w:val="00EA0AA6"/>
    <w:rsid w:val="00EA48BD"/>
    <w:rsid w:val="00EB4031"/>
    <w:rsid w:val="00EB5190"/>
    <w:rsid w:val="00EB7CD4"/>
    <w:rsid w:val="00EC09D6"/>
    <w:rsid w:val="00EC16EE"/>
    <w:rsid w:val="00EC4782"/>
    <w:rsid w:val="00ED17A1"/>
    <w:rsid w:val="00ED4761"/>
    <w:rsid w:val="00ED48FC"/>
    <w:rsid w:val="00ED5890"/>
    <w:rsid w:val="00ED5CC3"/>
    <w:rsid w:val="00ED7DBC"/>
    <w:rsid w:val="00EE08C0"/>
    <w:rsid w:val="00EE6126"/>
    <w:rsid w:val="00EF0653"/>
    <w:rsid w:val="00EF17AC"/>
    <w:rsid w:val="00EF600F"/>
    <w:rsid w:val="00F00F1F"/>
    <w:rsid w:val="00F02066"/>
    <w:rsid w:val="00F063F9"/>
    <w:rsid w:val="00F06C87"/>
    <w:rsid w:val="00F11CC4"/>
    <w:rsid w:val="00F22A92"/>
    <w:rsid w:val="00F2595B"/>
    <w:rsid w:val="00F31B20"/>
    <w:rsid w:val="00F35AD9"/>
    <w:rsid w:val="00F36E33"/>
    <w:rsid w:val="00F377CA"/>
    <w:rsid w:val="00F42F5E"/>
    <w:rsid w:val="00F44EDE"/>
    <w:rsid w:val="00F45742"/>
    <w:rsid w:val="00F45B50"/>
    <w:rsid w:val="00F51D08"/>
    <w:rsid w:val="00F53807"/>
    <w:rsid w:val="00F54641"/>
    <w:rsid w:val="00F5765E"/>
    <w:rsid w:val="00F64D60"/>
    <w:rsid w:val="00F712CE"/>
    <w:rsid w:val="00F80742"/>
    <w:rsid w:val="00F91076"/>
    <w:rsid w:val="00F93D7C"/>
    <w:rsid w:val="00F94D63"/>
    <w:rsid w:val="00F955DA"/>
    <w:rsid w:val="00FA004D"/>
    <w:rsid w:val="00FA41A2"/>
    <w:rsid w:val="00FC17B0"/>
    <w:rsid w:val="00FC245F"/>
    <w:rsid w:val="00FC3960"/>
    <w:rsid w:val="00FD5F75"/>
    <w:rsid w:val="00FE1754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1960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3">
    <w:name w:val="Plain Table 3"/>
    <w:basedOn w:val="TableNormal"/>
    <w:uiPriority w:val="43"/>
    <w:rsid w:val="007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C2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0518-9D0E-49CD-9FC3-0CBB3F26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757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Academic SLC</cp:lastModifiedBy>
  <cp:revision>465</cp:revision>
  <dcterms:created xsi:type="dcterms:W3CDTF">2017-10-20T05:51:00Z</dcterms:created>
  <dcterms:modified xsi:type="dcterms:W3CDTF">2024-08-27T06:45:00Z</dcterms:modified>
</cp:coreProperties>
</file>