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4106A4" w:rsidRPr="00876A58" w14:paraId="1746BE57" w14:textId="77777777" w:rsidTr="00813BC1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D5A28" w14:textId="77777777" w:rsidR="004106A4" w:rsidRPr="001E7ABE" w:rsidRDefault="004106A4" w:rsidP="00813BC1">
            <w:pPr>
              <w:rPr>
                <w:rFonts w:ascii="Arial" w:hAnsi="Arial" w:cs="Arial"/>
                <w:b/>
                <w:i/>
                <w:sz w:val="32"/>
              </w:rPr>
            </w:pPr>
            <w:r w:rsidRPr="009C2E1C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D48A74A" w14:textId="77777777" w:rsidR="004106A4" w:rsidRPr="00876A58" w:rsidRDefault="004106A4" w:rsidP="00813BC1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B5E7497" wp14:editId="481B25BF">
                  <wp:extent cx="1371557" cy="994410"/>
                  <wp:effectExtent l="0" t="0" r="635" b="0"/>
                  <wp:docPr id="4" name="Picture 4" descr="A logo for a software laboratory cen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logo for a software laboratory center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6A4" w:rsidRPr="00876A58" w14:paraId="2ED1DC6A" w14:textId="77777777" w:rsidTr="00813BC1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DE35" w14:textId="77777777" w:rsidR="004106A4" w:rsidRDefault="004106A4" w:rsidP="00813BC1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F75AF5">
              <w:rPr>
                <w:rFonts w:ascii="Arial Narrow" w:hAnsi="Arial Narrow" w:cs="Tahoma"/>
                <w:sz w:val="36"/>
              </w:rPr>
              <w:t>COMP7116 | COMP7116001 | COMP7116016 | MATH6168</w:t>
            </w:r>
          </w:p>
          <w:p w14:paraId="0C595F7D" w14:textId="77777777" w:rsidR="004106A4" w:rsidRPr="00876A58" w:rsidRDefault="004106A4" w:rsidP="00813BC1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75AF5"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BB0F5C8" w14:textId="77777777" w:rsidR="004106A4" w:rsidRPr="00876A58" w:rsidRDefault="004106A4" w:rsidP="00813BC1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4106A4" w:rsidRPr="00876A58" w14:paraId="7BA7DD35" w14:textId="77777777" w:rsidTr="00813BC1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916B" w14:textId="77777777" w:rsidR="004106A4" w:rsidRPr="00DF718C" w:rsidRDefault="004106A4" w:rsidP="00813BC1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F75AF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349795" w14:textId="1CEAEB14" w:rsidR="004106A4" w:rsidRPr="0036420F" w:rsidRDefault="00297082" w:rsidP="00813BC1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Example Case</w:t>
            </w:r>
          </w:p>
        </w:tc>
      </w:tr>
      <w:tr w:rsidR="004106A4" w:rsidRPr="00876A58" w14:paraId="05CDF1D9" w14:textId="77777777" w:rsidTr="00813BC1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DE2F4A" w14:textId="54C8502E" w:rsidR="004106A4" w:rsidRPr="00F75AF5" w:rsidRDefault="004106A4" w:rsidP="00813BC1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97082">
              <w:rPr>
                <w:rFonts w:ascii="Arial" w:hAnsi="Arial" w:cs="Arial"/>
                <w:i/>
                <w:sz w:val="18"/>
                <w:szCs w:val="18"/>
              </w:rPr>
              <w:t>-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C91F98" w14:textId="77777777" w:rsidR="004106A4" w:rsidRPr="001E7ABE" w:rsidRDefault="004106A4" w:rsidP="00813BC1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C3CD66" w14:textId="77777777" w:rsidR="004106A4" w:rsidRPr="00FE6164" w:rsidRDefault="004106A4" w:rsidP="004106A4">
      <w:pPr>
        <w:rPr>
          <w:sz w:val="18"/>
          <w:szCs w:val="18"/>
          <w:lang w:val="id-ID"/>
        </w:rPr>
      </w:pPr>
    </w:p>
    <w:p w14:paraId="26CE42BA" w14:textId="77777777" w:rsidR="004106A4" w:rsidRPr="00876A58" w:rsidRDefault="004106A4" w:rsidP="004106A4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1E2AE50" w14:textId="77777777" w:rsidR="004106A4" w:rsidRPr="001E4042" w:rsidRDefault="004106A4" w:rsidP="004106A4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0461D9D" w14:textId="77777777" w:rsidR="004106A4" w:rsidRDefault="004106A4" w:rsidP="004106A4">
      <w:pPr>
        <w:rPr>
          <w:lang w:val="id-ID"/>
        </w:rPr>
      </w:pPr>
    </w:p>
    <w:p w14:paraId="1CEACEC1" w14:textId="75EDD490" w:rsidR="004106A4" w:rsidRPr="00594FEA" w:rsidRDefault="004106A4" w:rsidP="004106A4">
      <w:pPr>
        <w:spacing w:after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Snacks</w:t>
      </w:r>
    </w:p>
    <w:p w14:paraId="770A76DC" w14:textId="3409D08D" w:rsidR="004106A4" w:rsidRPr="000F5292" w:rsidRDefault="004106A4" w:rsidP="004106A4">
      <w:pPr>
        <w:spacing w:line="360" w:lineRule="auto"/>
        <w:ind w:firstLine="720"/>
        <w:jc w:val="both"/>
      </w:pPr>
      <w:r>
        <w:rPr>
          <w:color w:val="000000"/>
          <w:shd w:val="clear" w:color="auto" w:fill="FFFFFF"/>
        </w:rPr>
        <w:t>I</w:t>
      </w:r>
      <w:r w:rsidR="00297082">
        <w:rPr>
          <w:color w:val="000000"/>
          <w:shd w:val="clear" w:color="auto" w:fill="FFFFFF"/>
        </w:rPr>
        <w:t xml:space="preserve">t’s 7 o’clock in the night, and </w:t>
      </w:r>
      <w:proofErr w:type="gramStart"/>
      <w:r w:rsidR="00297082">
        <w:rPr>
          <w:color w:val="000000"/>
          <w:shd w:val="clear" w:color="auto" w:fill="FFFFFF"/>
        </w:rPr>
        <w:t>all of</w:t>
      </w:r>
      <w:proofErr w:type="gramEnd"/>
      <w:r w:rsidR="00297082">
        <w:rPr>
          <w:color w:val="000000"/>
          <w:shd w:val="clear" w:color="auto" w:fill="FFFFFF"/>
        </w:rPr>
        <w:t xml:space="preserve"> your friends </w:t>
      </w:r>
      <w:proofErr w:type="gramStart"/>
      <w:r w:rsidR="00297082">
        <w:rPr>
          <w:color w:val="000000"/>
          <w:shd w:val="clear" w:color="auto" w:fill="FFFFFF"/>
        </w:rPr>
        <w:t>came</w:t>
      </w:r>
      <w:proofErr w:type="gramEnd"/>
      <w:r w:rsidR="00297082">
        <w:rPr>
          <w:color w:val="000000"/>
          <w:shd w:val="clear" w:color="auto" w:fill="FFFFFF"/>
        </w:rPr>
        <w:t xml:space="preserve"> to your house. </w:t>
      </w:r>
      <w:proofErr w:type="gramStart"/>
      <w:r w:rsidR="00297082">
        <w:rPr>
          <w:color w:val="000000"/>
          <w:shd w:val="clear" w:color="auto" w:fill="FFFFFF"/>
        </w:rPr>
        <w:t>Y</w:t>
      </w:r>
      <w:r>
        <w:rPr>
          <w:color w:val="000000"/>
          <w:shd w:val="clear" w:color="auto" w:fill="FFFFFF"/>
        </w:rPr>
        <w:t>our good friend</w:t>
      </w:r>
      <w:r w:rsidR="00297082">
        <w:rPr>
          <w:color w:val="000000"/>
          <w:shd w:val="clear" w:color="auto" w:fill="FFFFFF"/>
        </w:rPr>
        <w:t xml:space="preserve"> </w:t>
      </w:r>
      <w:r w:rsidR="00297082" w:rsidRPr="00297082">
        <w:rPr>
          <w:b/>
          <w:bCs/>
          <w:color w:val="000000"/>
          <w:shd w:val="clear" w:color="auto" w:fill="FFFFFF"/>
        </w:rPr>
        <w:t>Wilbert</w:t>
      </w:r>
      <w:r>
        <w:rPr>
          <w:color w:val="000000"/>
          <w:shd w:val="clear" w:color="auto" w:fill="FFFFFF"/>
        </w:rPr>
        <w:t>,</w:t>
      </w:r>
      <w:proofErr w:type="gramEnd"/>
      <w:r>
        <w:rPr>
          <w:color w:val="000000"/>
          <w:shd w:val="clear" w:color="auto" w:fill="FFFFFF"/>
        </w:rPr>
        <w:t xml:space="preserve"> wants to </w:t>
      </w:r>
      <w:r w:rsidR="00297082">
        <w:rPr>
          <w:color w:val="000000"/>
          <w:shd w:val="clear" w:color="auto" w:fill="FFFFFF"/>
        </w:rPr>
        <w:t xml:space="preserve">have his </w:t>
      </w:r>
      <w:proofErr w:type="spellStart"/>
      <w:r w:rsidR="00297082" w:rsidRPr="00297082">
        <w:rPr>
          <w:b/>
          <w:bCs/>
          <w:color w:val="000000"/>
          <w:shd w:val="clear" w:color="auto" w:fill="FFFFFF"/>
        </w:rPr>
        <w:t>favourite</w:t>
      </w:r>
      <w:proofErr w:type="spellEnd"/>
      <w:r w:rsidR="00297082">
        <w:rPr>
          <w:color w:val="000000"/>
          <w:shd w:val="clear" w:color="auto" w:fill="FFFFFF"/>
        </w:rPr>
        <w:t xml:space="preserve"> </w:t>
      </w:r>
      <w:r w:rsidR="00297082" w:rsidRPr="00297082">
        <w:rPr>
          <w:b/>
          <w:bCs/>
          <w:color w:val="000000"/>
          <w:shd w:val="clear" w:color="auto" w:fill="FFFFFF"/>
        </w:rPr>
        <w:t>snack</w:t>
      </w:r>
      <w:r w:rsidR="00297082">
        <w:rPr>
          <w:color w:val="000000"/>
          <w:shd w:val="clear" w:color="auto" w:fill="FFFFFF"/>
        </w:rPr>
        <w:t xml:space="preserve"> on your house, but he </w:t>
      </w:r>
      <w:r w:rsidR="00297082" w:rsidRPr="00297082">
        <w:rPr>
          <w:b/>
          <w:bCs/>
          <w:color w:val="000000"/>
          <w:shd w:val="clear" w:color="auto" w:fill="FFFFFF"/>
        </w:rPr>
        <w:t>forgot</w:t>
      </w:r>
      <w:r w:rsidR="00297082">
        <w:rPr>
          <w:color w:val="000000"/>
          <w:shd w:val="clear" w:color="auto" w:fill="FFFFFF"/>
        </w:rPr>
        <w:t xml:space="preserve"> </w:t>
      </w:r>
      <w:r w:rsidR="00297082" w:rsidRPr="00297082">
        <w:rPr>
          <w:b/>
          <w:bCs/>
          <w:color w:val="000000"/>
          <w:shd w:val="clear" w:color="auto" w:fill="FFFFFF"/>
        </w:rPr>
        <w:t>what kind of snacks that he likes</w:t>
      </w:r>
      <w:r w:rsidR="00297082">
        <w:rPr>
          <w:color w:val="000000"/>
          <w:shd w:val="clear" w:color="auto" w:fill="FFFFFF"/>
        </w:rPr>
        <w:t xml:space="preserve">, but </w:t>
      </w:r>
      <w:r w:rsidR="00297082" w:rsidRPr="00297082">
        <w:rPr>
          <w:b/>
          <w:bCs/>
          <w:color w:val="000000"/>
          <w:shd w:val="clear" w:color="auto" w:fill="FFFFFF"/>
        </w:rPr>
        <w:t>he still got the picture that he taken</w:t>
      </w:r>
      <w:r w:rsidR="00297082">
        <w:rPr>
          <w:b/>
          <w:bCs/>
          <w:color w:val="000000"/>
          <w:shd w:val="clear" w:color="auto" w:fill="FFFFFF"/>
        </w:rPr>
        <w:t xml:space="preserve"> on his cellphone of his </w:t>
      </w:r>
      <w:proofErr w:type="spellStart"/>
      <w:r w:rsidR="00297082">
        <w:rPr>
          <w:b/>
          <w:bCs/>
          <w:color w:val="000000"/>
          <w:shd w:val="clear" w:color="auto" w:fill="FFFFFF"/>
        </w:rPr>
        <w:t>favourite</w:t>
      </w:r>
      <w:proofErr w:type="spellEnd"/>
      <w:r w:rsidR="00297082">
        <w:rPr>
          <w:b/>
          <w:bCs/>
          <w:color w:val="000000"/>
          <w:shd w:val="clear" w:color="auto" w:fill="FFFFFF"/>
        </w:rPr>
        <w:t xml:space="preserve"> snacks</w:t>
      </w:r>
      <w:r w:rsidR="00297082">
        <w:rPr>
          <w:color w:val="000000"/>
          <w:shd w:val="clear" w:color="auto" w:fill="FFFFFF"/>
        </w:rPr>
        <w:t xml:space="preserve">. To find his </w:t>
      </w:r>
      <w:proofErr w:type="spellStart"/>
      <w:r w:rsidR="00297082">
        <w:rPr>
          <w:color w:val="000000"/>
          <w:shd w:val="clear" w:color="auto" w:fill="FFFFFF"/>
        </w:rPr>
        <w:t>favourite</w:t>
      </w:r>
      <w:proofErr w:type="spellEnd"/>
      <w:r w:rsidR="00297082">
        <w:rPr>
          <w:color w:val="000000"/>
          <w:shd w:val="clear" w:color="auto" w:fill="FFFFFF"/>
        </w:rPr>
        <w:t xml:space="preserve"> snacks, you are </w:t>
      </w:r>
      <w:r w:rsidR="00297082" w:rsidRPr="00297082">
        <w:rPr>
          <w:b/>
          <w:bCs/>
          <w:color w:val="000000"/>
          <w:shd w:val="clear" w:color="auto" w:fill="FFFFFF"/>
        </w:rPr>
        <w:t>required</w:t>
      </w:r>
      <w:r w:rsidR="00297082">
        <w:rPr>
          <w:color w:val="000000"/>
          <w:shd w:val="clear" w:color="auto" w:fill="FFFFFF"/>
        </w:rPr>
        <w:t xml:space="preserve"> </w:t>
      </w:r>
      <w:r w:rsidR="00297082" w:rsidRPr="00297082">
        <w:rPr>
          <w:b/>
          <w:bCs/>
          <w:color w:val="000000"/>
          <w:shd w:val="clear" w:color="auto" w:fill="FFFFFF"/>
        </w:rPr>
        <w:t xml:space="preserve">to match the picture that Wilbert has taken with the ones that </w:t>
      </w:r>
      <w:proofErr w:type="gramStart"/>
      <w:r w:rsidR="00297082" w:rsidRPr="00297082">
        <w:rPr>
          <w:b/>
          <w:bCs/>
          <w:color w:val="000000"/>
          <w:shd w:val="clear" w:color="auto" w:fill="FFFFFF"/>
        </w:rPr>
        <w:t>available</w:t>
      </w:r>
      <w:r w:rsidR="00297082">
        <w:rPr>
          <w:color w:val="000000"/>
          <w:shd w:val="clear" w:color="auto" w:fill="FFFFFF"/>
        </w:rPr>
        <w:t xml:space="preserve"> on</w:t>
      </w:r>
      <w:proofErr w:type="gramEnd"/>
      <w:r w:rsidR="00297082">
        <w:rPr>
          <w:color w:val="000000"/>
          <w:shd w:val="clear" w:color="auto" w:fill="FFFFFF"/>
        </w:rPr>
        <w:t xml:space="preserve"> online</w:t>
      </w:r>
      <w:r>
        <w:t xml:space="preserve">. </w:t>
      </w:r>
      <w:r w:rsidR="00297082">
        <w:t xml:space="preserve">You as his best friend want to help Wilbert. So please </w:t>
      </w:r>
      <w:r w:rsidRPr="00000187">
        <w:rPr>
          <w:b/>
          <w:bCs/>
          <w:color w:val="000000"/>
          <w:shd w:val="clear" w:color="auto" w:fill="FFFFFF"/>
        </w:rPr>
        <w:t>creat</w:t>
      </w:r>
      <w:r w:rsidR="00297082">
        <w:rPr>
          <w:b/>
          <w:bCs/>
          <w:color w:val="000000"/>
          <w:shd w:val="clear" w:color="auto" w:fill="FFFFFF"/>
        </w:rPr>
        <w:t>e</w:t>
      </w:r>
      <w:r w:rsidRPr="00000187">
        <w:rPr>
          <w:b/>
          <w:bCs/>
          <w:color w:val="000000"/>
          <w:shd w:val="clear" w:color="auto" w:fill="FFFFFF"/>
        </w:rPr>
        <w:t xml:space="preserve"> a program</w:t>
      </w:r>
      <w:r>
        <w:rPr>
          <w:color w:val="000000"/>
          <w:shd w:val="clear" w:color="auto" w:fill="FFFFFF"/>
        </w:rPr>
        <w:t xml:space="preserve"> to help him know which </w:t>
      </w:r>
      <w:r w:rsidR="00297082" w:rsidRPr="00297082">
        <w:rPr>
          <w:b/>
          <w:bCs/>
          <w:color w:val="000000"/>
          <w:shd w:val="clear" w:color="auto" w:fill="FFFFFF"/>
        </w:rPr>
        <w:t>snacks</w:t>
      </w:r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is</w:t>
      </w:r>
      <w:proofErr w:type="gramEnd"/>
      <w:r>
        <w:rPr>
          <w:color w:val="000000"/>
          <w:shd w:val="clear" w:color="auto" w:fill="FFFFFF"/>
        </w:rPr>
        <w:t xml:space="preserve"> his favorite. The program will use a </w:t>
      </w:r>
      <w:r w:rsidRPr="00000187">
        <w:rPr>
          <w:b/>
          <w:bCs/>
          <w:color w:val="000000"/>
          <w:shd w:val="clear" w:color="auto" w:fill="FFFFFF"/>
        </w:rPr>
        <w:t>feature matching</w:t>
      </w:r>
      <w:r>
        <w:rPr>
          <w:color w:val="000000"/>
          <w:shd w:val="clear" w:color="auto" w:fill="FFFFFF"/>
        </w:rPr>
        <w:t xml:space="preserve"> </w:t>
      </w:r>
      <w:r>
        <w:t xml:space="preserve">to </w:t>
      </w:r>
      <w:r>
        <w:rPr>
          <w:bCs/>
        </w:rPr>
        <w:t>compare</w:t>
      </w:r>
      <w:r>
        <w:t xml:space="preserve"> between the picture of the </w:t>
      </w:r>
      <w:r>
        <w:rPr>
          <w:b/>
          <w:bCs/>
        </w:rPr>
        <w:t xml:space="preserve">favorite </w:t>
      </w:r>
      <w:r w:rsidR="00297082">
        <w:rPr>
          <w:b/>
          <w:bCs/>
        </w:rPr>
        <w:t>snacks</w:t>
      </w:r>
      <w:r>
        <w:t xml:space="preserve"> and </w:t>
      </w:r>
      <w:r w:rsidRPr="00297082">
        <w:rPr>
          <w:b/>
          <w:bCs/>
        </w:rPr>
        <w:t xml:space="preserve">all photos of </w:t>
      </w:r>
      <w:r w:rsidR="00297082">
        <w:rPr>
          <w:b/>
          <w:bCs/>
        </w:rPr>
        <w:t>snacks available</w:t>
      </w:r>
      <w:r w:rsidRPr="00297082">
        <w:rPr>
          <w:b/>
          <w:bCs/>
        </w:rPr>
        <w:t xml:space="preserve"> </w:t>
      </w:r>
      <w:r w:rsidR="00297082">
        <w:rPr>
          <w:b/>
          <w:bCs/>
        </w:rPr>
        <w:t>on</w:t>
      </w:r>
      <w:r w:rsidRPr="00297082">
        <w:rPr>
          <w:b/>
          <w:bCs/>
        </w:rPr>
        <w:t xml:space="preserve"> the online shop</w:t>
      </w:r>
      <w:r>
        <w:t xml:space="preserve">. After the program finished comparing all the </w:t>
      </w:r>
      <w:r w:rsidR="00297082">
        <w:t>snacks</w:t>
      </w:r>
      <w:r>
        <w:t xml:space="preserve"> photos, the program also needs to </w:t>
      </w:r>
      <w:r>
        <w:rPr>
          <w:b/>
        </w:rPr>
        <w:t>show the best match</w:t>
      </w:r>
      <w:r>
        <w:t xml:space="preserve"> </w:t>
      </w:r>
      <w:r>
        <w:rPr>
          <w:b/>
        </w:rPr>
        <w:t>between all comparisons</w:t>
      </w:r>
      <w:r w:rsidR="00297082">
        <w:rPr>
          <w:b/>
        </w:rPr>
        <w:t>.</w:t>
      </w:r>
    </w:p>
    <w:p w14:paraId="677EDFB7" w14:textId="77777777" w:rsidR="004106A4" w:rsidRDefault="004106A4" w:rsidP="004106A4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 w:rsidRPr="00594FEA">
        <w:rPr>
          <w:b/>
          <w:bCs/>
        </w:rPr>
        <w:t>Dataset Description</w:t>
      </w:r>
    </w:p>
    <w:p w14:paraId="09594AD2" w14:textId="77777777" w:rsidR="004106A4" w:rsidRPr="00594FEA" w:rsidRDefault="004106A4" w:rsidP="004106A4">
      <w:pPr>
        <w:pStyle w:val="ListParagraph"/>
        <w:spacing w:line="360" w:lineRule="auto"/>
        <w:ind w:left="426"/>
        <w:jc w:val="both"/>
      </w:pPr>
      <w:r>
        <w:t>The dataset consists of:</w:t>
      </w:r>
    </w:p>
    <w:p w14:paraId="41981DE0" w14:textId="2610EEAE" w:rsidR="004106A4" w:rsidRPr="00AE26C5" w:rsidRDefault="004106A4" w:rsidP="004106A4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b/>
          <w:bCs/>
        </w:rPr>
      </w:pPr>
      <w:r w:rsidRPr="00AE26C5">
        <w:rPr>
          <w:b/>
          <w:bCs/>
        </w:rPr>
        <w:t xml:space="preserve">Target </w:t>
      </w:r>
      <w:r w:rsidR="00297082">
        <w:rPr>
          <w:b/>
          <w:bCs/>
        </w:rPr>
        <w:t>Snacks</w:t>
      </w:r>
      <w:r w:rsidRPr="00AE26C5">
        <w:rPr>
          <w:b/>
          <w:bCs/>
        </w:rPr>
        <w:t xml:space="preserve"> Image</w:t>
      </w:r>
    </w:p>
    <w:p w14:paraId="03BEEE13" w14:textId="70135CC2" w:rsidR="004106A4" w:rsidRPr="00172A9C" w:rsidRDefault="004106A4" w:rsidP="004106A4">
      <w:pPr>
        <w:pStyle w:val="ListParagraph"/>
        <w:spacing w:line="360" w:lineRule="auto"/>
        <w:ind w:left="851"/>
        <w:jc w:val="both"/>
      </w:pPr>
      <w:r>
        <w:t xml:space="preserve">Picture of the target </w:t>
      </w:r>
      <w:r w:rsidR="00297082">
        <w:t>snacks</w:t>
      </w:r>
      <w:r>
        <w:t xml:space="preserve"> to be found.</w:t>
      </w:r>
      <w:r w:rsidR="00297082">
        <w:t xml:space="preserve"> It is located </w:t>
      </w:r>
      <w:proofErr w:type="gramStart"/>
      <w:r w:rsidR="00297082">
        <w:t xml:space="preserve">on </w:t>
      </w:r>
      <w:r w:rsidR="00297082" w:rsidRPr="00297082">
        <w:rPr>
          <w:b/>
          <w:bCs/>
        </w:rPr>
        <w:t>target</w:t>
      </w:r>
      <w:proofErr w:type="gramEnd"/>
      <w:r w:rsidR="00297082">
        <w:t xml:space="preserve"> </w:t>
      </w:r>
      <w:r w:rsidR="00297082" w:rsidRPr="00297082">
        <w:rPr>
          <w:b/>
          <w:bCs/>
        </w:rPr>
        <w:t>directory</w:t>
      </w:r>
      <w:r w:rsidR="00297082">
        <w:t>.</w:t>
      </w:r>
    </w:p>
    <w:p w14:paraId="4EBFFE42" w14:textId="12112309" w:rsidR="004106A4" w:rsidRPr="00AE26C5" w:rsidRDefault="00297082" w:rsidP="004106A4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b/>
          <w:bCs/>
        </w:rPr>
      </w:pPr>
      <w:r>
        <w:rPr>
          <w:b/>
          <w:bCs/>
        </w:rPr>
        <w:t>Snacks</w:t>
      </w:r>
      <w:r w:rsidR="004106A4" w:rsidRPr="00AE26C5">
        <w:rPr>
          <w:b/>
          <w:bCs/>
        </w:rPr>
        <w:t xml:space="preserve"> Images</w:t>
      </w:r>
    </w:p>
    <w:p w14:paraId="3689FC06" w14:textId="35062736" w:rsidR="004106A4" w:rsidRPr="00172A9C" w:rsidRDefault="004106A4" w:rsidP="004106A4">
      <w:pPr>
        <w:pStyle w:val="ListParagraph"/>
        <w:spacing w:line="360" w:lineRule="auto"/>
        <w:ind w:left="851"/>
        <w:jc w:val="both"/>
      </w:pPr>
      <w:r>
        <w:t xml:space="preserve">Pictures of all the </w:t>
      </w:r>
      <w:r w:rsidR="005273FB">
        <w:t>snacks</w:t>
      </w:r>
      <w:r>
        <w:t xml:space="preserve"> in the online shop.</w:t>
      </w:r>
      <w:r w:rsidR="00297082">
        <w:t xml:space="preserve"> It is located on </w:t>
      </w:r>
      <w:r w:rsidR="00297082" w:rsidRPr="00297082">
        <w:rPr>
          <w:b/>
          <w:bCs/>
        </w:rPr>
        <w:t>assets</w:t>
      </w:r>
      <w:r w:rsidR="00297082">
        <w:t xml:space="preserve"> </w:t>
      </w:r>
      <w:r w:rsidR="00297082" w:rsidRPr="00297082">
        <w:rPr>
          <w:b/>
          <w:bCs/>
        </w:rPr>
        <w:t>directory</w:t>
      </w:r>
      <w:r w:rsidR="00297082">
        <w:t>.</w:t>
      </w:r>
    </w:p>
    <w:p w14:paraId="6696480C" w14:textId="77777777" w:rsidR="004106A4" w:rsidRPr="00242CEC" w:rsidRDefault="004106A4" w:rsidP="004106A4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 w:rsidRPr="00242CEC">
        <w:rPr>
          <w:b/>
          <w:bCs/>
        </w:rPr>
        <w:t>Dataset Preprocessing</w:t>
      </w:r>
    </w:p>
    <w:p w14:paraId="2E56D458" w14:textId="77777777" w:rsidR="004106A4" w:rsidRDefault="004106A4" w:rsidP="004106A4">
      <w:pPr>
        <w:pStyle w:val="ListParagraph"/>
        <w:spacing w:line="360" w:lineRule="auto"/>
        <w:ind w:left="426"/>
        <w:jc w:val="both"/>
      </w:pPr>
      <w:r>
        <w:t xml:space="preserve">Before being processed, all images (including target image) must be </w:t>
      </w:r>
      <w:r w:rsidRPr="007349CE">
        <w:rPr>
          <w:b/>
          <w:bCs/>
        </w:rPr>
        <w:t>converted to grayscale</w:t>
      </w:r>
      <w:r>
        <w:t xml:space="preserve"> and </w:t>
      </w:r>
      <w:r w:rsidRPr="007349CE">
        <w:rPr>
          <w:b/>
          <w:bCs/>
        </w:rPr>
        <w:t xml:space="preserve">preprocessed using </w:t>
      </w:r>
      <w:r>
        <w:rPr>
          <w:b/>
          <w:bCs/>
        </w:rPr>
        <w:t>Median Blur</w:t>
      </w:r>
      <w:r>
        <w:t xml:space="preserve"> with the following specifications:</w:t>
      </w:r>
    </w:p>
    <w:p w14:paraId="541D0198" w14:textId="4188B7E3" w:rsidR="004106A4" w:rsidRPr="00F313CA" w:rsidRDefault="004106A4" w:rsidP="004106A4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b/>
          <w:bCs/>
        </w:rPr>
      </w:pPr>
      <w:proofErr w:type="spellStart"/>
      <w:r w:rsidRPr="00F313CA">
        <w:rPr>
          <w:b/>
          <w:bCs/>
        </w:rPr>
        <w:t>ksize</w:t>
      </w:r>
      <w:proofErr w:type="spellEnd"/>
      <w:r w:rsidRPr="00F313CA">
        <w:t>:</w:t>
      </w:r>
      <w:r w:rsidRPr="00F313CA">
        <w:rPr>
          <w:b/>
          <w:bCs/>
        </w:rPr>
        <w:t xml:space="preserve"> </w:t>
      </w:r>
      <w:r w:rsidR="00297082">
        <w:rPr>
          <w:b/>
          <w:bCs/>
        </w:rPr>
        <w:t>3</w:t>
      </w:r>
    </w:p>
    <w:p w14:paraId="77D304F3" w14:textId="77777777" w:rsidR="004106A4" w:rsidRDefault="004106A4" w:rsidP="004106A4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Feature Detection</w:t>
      </w:r>
    </w:p>
    <w:p w14:paraId="7571CB38" w14:textId="77777777" w:rsidR="004106A4" w:rsidRDefault="004106A4" w:rsidP="004106A4">
      <w:pPr>
        <w:pStyle w:val="ListParagraph"/>
        <w:spacing w:line="360" w:lineRule="auto"/>
        <w:ind w:left="426"/>
        <w:jc w:val="both"/>
      </w:pPr>
      <w:r>
        <w:t xml:space="preserve">After being processed, the program will detect the feature for all pictures using </w:t>
      </w:r>
      <w:r w:rsidRPr="007349CE">
        <w:rPr>
          <w:b/>
          <w:bCs/>
        </w:rPr>
        <w:t>SIFT algorithm</w:t>
      </w:r>
      <w:r>
        <w:t>.</w:t>
      </w:r>
    </w:p>
    <w:p w14:paraId="79E6D614" w14:textId="77777777" w:rsidR="00297082" w:rsidRDefault="00297082" w:rsidP="004106A4">
      <w:pPr>
        <w:pStyle w:val="ListParagraph"/>
        <w:spacing w:line="360" w:lineRule="auto"/>
        <w:ind w:left="426"/>
        <w:jc w:val="both"/>
      </w:pPr>
    </w:p>
    <w:p w14:paraId="298E27BE" w14:textId="77777777" w:rsidR="004106A4" w:rsidRDefault="004106A4" w:rsidP="004106A4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lastRenderedPageBreak/>
        <w:t>Feature Matching</w:t>
      </w:r>
    </w:p>
    <w:p w14:paraId="4D977C5D" w14:textId="77777777" w:rsidR="004106A4" w:rsidRDefault="004106A4" w:rsidP="004106A4">
      <w:pPr>
        <w:pStyle w:val="ListParagraph"/>
        <w:spacing w:line="360" w:lineRule="auto"/>
        <w:ind w:left="426"/>
        <w:jc w:val="both"/>
      </w:pPr>
      <w:r>
        <w:t xml:space="preserve">The target mascot image will be matched with all the mascot images using </w:t>
      </w:r>
      <w:r w:rsidRPr="007349CE">
        <w:rPr>
          <w:b/>
          <w:bCs/>
        </w:rPr>
        <w:t>FLANN algorithm</w:t>
      </w:r>
      <w:r>
        <w:t xml:space="preserve">. All matching results will be compared based on </w:t>
      </w:r>
      <w:proofErr w:type="spellStart"/>
      <w:r w:rsidRPr="007349CE">
        <w:rPr>
          <w:b/>
          <w:bCs/>
        </w:rPr>
        <w:t>Iowe’s</w:t>
      </w:r>
      <w:proofErr w:type="spellEnd"/>
      <w:r w:rsidRPr="007349CE">
        <w:rPr>
          <w:b/>
          <w:bCs/>
        </w:rPr>
        <w:t xml:space="preserve"> theory</w:t>
      </w:r>
      <w:r>
        <w:t xml:space="preserve"> and the best result will be shown. The result must be shown in </w:t>
      </w:r>
      <w:r w:rsidRPr="007349CE">
        <w:rPr>
          <w:b/>
          <w:bCs/>
        </w:rPr>
        <w:t xml:space="preserve">full </w:t>
      </w:r>
      <w:r>
        <w:rPr>
          <w:b/>
          <w:bCs/>
        </w:rPr>
        <w:t xml:space="preserve">RGB </w:t>
      </w:r>
      <w:r w:rsidRPr="007349CE">
        <w:rPr>
          <w:b/>
          <w:bCs/>
        </w:rPr>
        <w:t>colors</w:t>
      </w:r>
      <w:r>
        <w:t xml:space="preserve"> as shown in figure 1.</w:t>
      </w:r>
    </w:p>
    <w:p w14:paraId="478ADB8B" w14:textId="77777777" w:rsidR="004106A4" w:rsidRDefault="004106A4" w:rsidP="004106A4">
      <w:pPr>
        <w:pStyle w:val="ListParagraph"/>
        <w:keepNext/>
        <w:spacing w:line="360" w:lineRule="auto"/>
        <w:ind w:left="0"/>
        <w:jc w:val="center"/>
      </w:pPr>
      <w:r w:rsidRPr="00B80DBF">
        <w:rPr>
          <w:noProof/>
        </w:rPr>
        <w:drawing>
          <wp:inline distT="0" distB="0" distL="0" distR="0" wp14:anchorId="0C7E8C2C" wp14:editId="614799F6">
            <wp:extent cx="5758772" cy="4941228"/>
            <wp:effectExtent l="19050" t="19050" r="139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" b="1834"/>
                    <a:stretch/>
                  </pic:blipFill>
                  <pic:spPr bwMode="auto">
                    <a:xfrm>
                      <a:off x="0" y="0"/>
                      <a:ext cx="5760000" cy="4942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4295" w14:textId="77777777" w:rsidR="004106A4" w:rsidRDefault="004106A4" w:rsidP="004106A4">
      <w:pPr>
        <w:pStyle w:val="Caption"/>
        <w:jc w:val="center"/>
        <w:rPr>
          <w:b w:val="0"/>
          <w:bCs w:val="0"/>
          <w:color w:val="0D0D0D" w:themeColor="text1" w:themeTint="F2"/>
        </w:rPr>
      </w:pPr>
      <w:r w:rsidRPr="005F75FA">
        <w:rPr>
          <w:color w:val="0D0D0D" w:themeColor="text1" w:themeTint="F2"/>
        </w:rPr>
        <w:t xml:space="preserve">Figure </w:t>
      </w:r>
      <w:r w:rsidRPr="005F75FA">
        <w:rPr>
          <w:b w:val="0"/>
          <w:bCs w:val="0"/>
          <w:color w:val="0D0D0D" w:themeColor="text1" w:themeTint="F2"/>
        </w:rPr>
        <w:fldChar w:fldCharType="begin"/>
      </w:r>
      <w:r w:rsidRPr="005F75FA">
        <w:rPr>
          <w:color w:val="0D0D0D" w:themeColor="text1" w:themeTint="F2"/>
        </w:rPr>
        <w:instrText xml:space="preserve"> SEQ Figure \* ARABIC </w:instrText>
      </w:r>
      <w:r w:rsidRPr="005F75FA">
        <w:rPr>
          <w:b w:val="0"/>
          <w:bCs w:val="0"/>
          <w:color w:val="0D0D0D" w:themeColor="text1" w:themeTint="F2"/>
        </w:rPr>
        <w:fldChar w:fldCharType="separate"/>
      </w:r>
      <w:r w:rsidRPr="005F75FA">
        <w:rPr>
          <w:noProof/>
          <w:color w:val="0D0D0D" w:themeColor="text1" w:themeTint="F2"/>
        </w:rPr>
        <w:t>1</w:t>
      </w:r>
      <w:r w:rsidRPr="005F75FA">
        <w:rPr>
          <w:b w:val="0"/>
          <w:bCs w:val="0"/>
          <w:color w:val="0D0D0D" w:themeColor="text1" w:themeTint="F2"/>
        </w:rPr>
        <w:fldChar w:fldCharType="end"/>
      </w:r>
      <w:r>
        <w:rPr>
          <w:color w:val="0D0D0D" w:themeColor="text1" w:themeTint="F2"/>
        </w:rPr>
        <w:t>.</w:t>
      </w:r>
      <w:r w:rsidRPr="005F75FA">
        <w:rPr>
          <w:color w:val="0D0D0D" w:themeColor="text1" w:themeTint="F2"/>
        </w:rPr>
        <w:t xml:space="preserve"> Best Match Result</w:t>
      </w:r>
    </w:p>
    <w:p w14:paraId="4A3527BE" w14:textId="27AFBFA5" w:rsidR="004106A4" w:rsidRPr="00297082" w:rsidRDefault="004106A4" w:rsidP="00297082">
      <w:pPr>
        <w:spacing w:after="200" w:line="276" w:lineRule="auto"/>
        <w:rPr>
          <w:rFonts w:eastAsia="Times New Roman"/>
          <w:b/>
          <w:bCs/>
          <w:i/>
          <w:iCs/>
          <w:color w:val="0D0D0D" w:themeColor="text1" w:themeTint="F2"/>
          <w:sz w:val="20"/>
          <w:szCs w:val="20"/>
          <w:lang w:eastAsia="en-US"/>
        </w:rPr>
      </w:pPr>
      <w:r>
        <w:rPr>
          <w:b/>
          <w:bCs/>
          <w:color w:val="0D0D0D" w:themeColor="text1" w:themeTint="F2"/>
          <w:sz w:val="20"/>
          <w:szCs w:val="20"/>
        </w:rPr>
        <w:br w:type="page"/>
      </w:r>
    </w:p>
    <w:p w14:paraId="74428C78" w14:textId="77777777" w:rsidR="004106A4" w:rsidRDefault="004106A4" w:rsidP="004106A4">
      <w:pPr>
        <w:pStyle w:val="ListParagraph"/>
        <w:spacing w:line="360" w:lineRule="auto"/>
        <w:ind w:left="426"/>
        <w:jc w:val="both"/>
      </w:pPr>
      <w:r>
        <w:lastRenderedPageBreak/>
        <w:t>References:</w:t>
      </w:r>
    </w:p>
    <w:p w14:paraId="1C0F17EC" w14:textId="047CCC32" w:rsidR="0045663F" w:rsidRPr="00242CEC" w:rsidRDefault="0045663F" w:rsidP="004106A4">
      <w:pPr>
        <w:pStyle w:val="ListParagraph"/>
        <w:spacing w:line="360" w:lineRule="auto"/>
        <w:ind w:left="426"/>
        <w:jc w:val="both"/>
      </w:pPr>
      <w:r>
        <w:t>Target:</w:t>
      </w:r>
    </w:p>
    <w:p w14:paraId="2A195054" w14:textId="09CEFCD0" w:rsidR="004106A4" w:rsidRDefault="00000000" w:rsidP="0045663F">
      <w:pPr>
        <w:pStyle w:val="ListParagraph"/>
        <w:numPr>
          <w:ilvl w:val="0"/>
          <w:numId w:val="23"/>
        </w:numPr>
        <w:rPr>
          <w:lang w:eastAsia="en-US"/>
        </w:rPr>
      </w:pPr>
      <w:hyperlink r:id="rId10" w:history="1">
        <w:r w:rsidR="0045663F" w:rsidRPr="00361693">
          <w:rPr>
            <w:rStyle w:val="Hyperlink"/>
            <w:lang w:eastAsia="en-US"/>
          </w:rPr>
          <w:t>https://kliktobuy.com/wp-content/uploads/2018/01/8353-2.jpg</w:t>
        </w:r>
      </w:hyperlink>
    </w:p>
    <w:p w14:paraId="34D55553" w14:textId="77777777" w:rsidR="0045663F" w:rsidRDefault="0045663F" w:rsidP="004106A4">
      <w:pPr>
        <w:ind w:left="426"/>
        <w:rPr>
          <w:lang w:eastAsia="en-US"/>
        </w:rPr>
      </w:pPr>
    </w:p>
    <w:p w14:paraId="282B71F8" w14:textId="77777777" w:rsidR="004106A4" w:rsidRDefault="004106A4" w:rsidP="004106A4">
      <w:pPr>
        <w:ind w:left="426"/>
        <w:rPr>
          <w:lang w:eastAsia="en-US"/>
        </w:rPr>
      </w:pPr>
      <w:r>
        <w:rPr>
          <w:lang w:eastAsia="en-US"/>
        </w:rPr>
        <w:t>Testcases:</w:t>
      </w:r>
    </w:p>
    <w:p w14:paraId="3A8ABEC9" w14:textId="11440834" w:rsidR="00256A03" w:rsidRDefault="00000000" w:rsidP="004106A4">
      <w:pPr>
        <w:pStyle w:val="ListParagraph"/>
        <w:numPr>
          <w:ilvl w:val="0"/>
          <w:numId w:val="22"/>
        </w:numPr>
      </w:pPr>
      <w:hyperlink r:id="rId11" w:history="1">
        <w:r w:rsidR="0045663F" w:rsidRPr="00361693">
          <w:rPr>
            <w:rStyle w:val="Hyperlink"/>
          </w:rPr>
          <w:t>https://images.tokopedia.net/img/cache/100-square/VqbcmM/2021/9/24/26b4bb43-6bbe-4100-aa4f-03761d2ea761.jpg.webp?ect=4g</w:t>
        </w:r>
      </w:hyperlink>
    </w:p>
    <w:p w14:paraId="3FB4F1BD" w14:textId="56A78049" w:rsidR="0045663F" w:rsidRDefault="00000000" w:rsidP="004106A4">
      <w:pPr>
        <w:pStyle w:val="ListParagraph"/>
        <w:numPr>
          <w:ilvl w:val="0"/>
          <w:numId w:val="22"/>
        </w:numPr>
      </w:pPr>
      <w:hyperlink r:id="rId12" w:history="1">
        <w:r w:rsidR="0045663F" w:rsidRPr="00361693">
          <w:rPr>
            <w:rStyle w:val="Hyperlink"/>
          </w:rPr>
          <w:t>https://arti-assets.sgp1.digitaloceanspaces.com/megaswalayan/products/454dfb94-f1e1-4d7c-81aa-8293961ba7b7.jpg</w:t>
        </w:r>
      </w:hyperlink>
    </w:p>
    <w:p w14:paraId="19A389C3" w14:textId="3B671993" w:rsidR="0045663F" w:rsidRDefault="00000000" w:rsidP="004106A4">
      <w:pPr>
        <w:pStyle w:val="ListParagraph"/>
        <w:numPr>
          <w:ilvl w:val="0"/>
          <w:numId w:val="22"/>
        </w:numPr>
      </w:pPr>
      <w:hyperlink r:id="rId13" w:history="1">
        <w:r w:rsidR="0045663F" w:rsidRPr="00361693">
          <w:rPr>
            <w:rStyle w:val="Hyperlink"/>
          </w:rPr>
          <w:t>https://arti-assets.sgp1.digitaloceanspaces.com/megaswalayan/products/85e9367e-739f-4850-ac2b-ab9a9507b75e.jpg</w:t>
        </w:r>
      </w:hyperlink>
    </w:p>
    <w:p w14:paraId="407D149A" w14:textId="2DA2D77A" w:rsidR="0045663F" w:rsidRDefault="00000000" w:rsidP="004106A4">
      <w:pPr>
        <w:pStyle w:val="ListParagraph"/>
        <w:numPr>
          <w:ilvl w:val="0"/>
          <w:numId w:val="22"/>
        </w:numPr>
      </w:pPr>
      <w:hyperlink r:id="rId14" w:history="1">
        <w:r w:rsidR="0045663F" w:rsidRPr="00361693">
          <w:rPr>
            <w:rStyle w:val="Hyperlink"/>
          </w:rPr>
          <w:t>https://arti-assets.sgp1.digitaloceanspaces.com/dutalia/products/a1c3877f-0f9f-4b1f-ac61-91e130145725.jpg</w:t>
        </w:r>
      </w:hyperlink>
    </w:p>
    <w:p w14:paraId="74FECDA1" w14:textId="7D2EE3E4" w:rsidR="0045663F" w:rsidRDefault="00000000" w:rsidP="004106A4">
      <w:pPr>
        <w:pStyle w:val="ListParagraph"/>
        <w:numPr>
          <w:ilvl w:val="0"/>
          <w:numId w:val="22"/>
        </w:numPr>
      </w:pPr>
      <w:hyperlink r:id="rId15" w:history="1">
        <w:r w:rsidR="0045663F" w:rsidRPr="00361693">
          <w:rPr>
            <w:rStyle w:val="Hyperlink"/>
          </w:rPr>
          <w:t>https://arti-assets.sgp1.digitaloceanspaces.com/megaswalayan/products/5267f1ba-6c0e-4b66-8a3d-1ad44ea4ffcd.jpg</w:t>
        </w:r>
      </w:hyperlink>
    </w:p>
    <w:p w14:paraId="39C00602" w14:textId="3269545B" w:rsidR="0045663F" w:rsidRDefault="00000000" w:rsidP="0045663F">
      <w:pPr>
        <w:pStyle w:val="ListParagraph"/>
        <w:numPr>
          <w:ilvl w:val="0"/>
          <w:numId w:val="22"/>
        </w:numPr>
      </w:pPr>
      <w:hyperlink r:id="rId16" w:history="1">
        <w:r w:rsidR="0045663F" w:rsidRPr="00361693">
          <w:rPr>
            <w:rStyle w:val="Hyperlink"/>
          </w:rPr>
          <w:t>https://arti-assets.sgp1.digitaloceanspaces.com/megaswalayan/products/0e639575-08ba-4f0c-b013-902a9f7cb853.jpg</w:t>
        </w:r>
      </w:hyperlink>
    </w:p>
    <w:p w14:paraId="2097D920" w14:textId="77777777" w:rsidR="0045663F" w:rsidRPr="004106A4" w:rsidRDefault="0045663F" w:rsidP="0045663F">
      <w:pPr>
        <w:pStyle w:val="ListParagraph"/>
      </w:pPr>
    </w:p>
    <w:sectPr w:rsidR="0045663F" w:rsidRPr="004106A4" w:rsidSect="00BA26F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7EF8" w14:textId="77777777" w:rsidR="00BA26F9" w:rsidRDefault="00BA26F9" w:rsidP="00273E4A">
      <w:r>
        <w:separator/>
      </w:r>
    </w:p>
  </w:endnote>
  <w:endnote w:type="continuationSeparator" w:id="0">
    <w:p w14:paraId="6FF7AB93" w14:textId="77777777" w:rsidR="00BA26F9" w:rsidRDefault="00BA26F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5764D" w14:textId="77777777" w:rsidR="00BA26F9" w:rsidRDefault="00BA26F9" w:rsidP="00273E4A">
      <w:r>
        <w:separator/>
      </w:r>
    </w:p>
  </w:footnote>
  <w:footnote w:type="continuationSeparator" w:id="0">
    <w:p w14:paraId="689E0812" w14:textId="77777777" w:rsidR="00BA26F9" w:rsidRDefault="00BA26F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CABE6D9" w:rsidR="00A82423" w:rsidRPr="00FE12F1" w:rsidRDefault="00A8242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6B318C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6B318C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D5C09"/>
    <w:multiLevelType w:val="hybridMultilevel"/>
    <w:tmpl w:val="308264DA"/>
    <w:lvl w:ilvl="0" w:tplc="3FA2BE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5A2F3B"/>
    <w:multiLevelType w:val="hybridMultilevel"/>
    <w:tmpl w:val="63C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37171"/>
    <w:multiLevelType w:val="hybridMultilevel"/>
    <w:tmpl w:val="821045F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55FAB"/>
    <w:multiLevelType w:val="hybridMultilevel"/>
    <w:tmpl w:val="DEEC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4B168E"/>
    <w:multiLevelType w:val="hybridMultilevel"/>
    <w:tmpl w:val="25BE34BC"/>
    <w:lvl w:ilvl="0" w:tplc="F82096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D6623C4"/>
    <w:multiLevelType w:val="hybridMultilevel"/>
    <w:tmpl w:val="AFF49AD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0A0D5B"/>
    <w:multiLevelType w:val="hybridMultilevel"/>
    <w:tmpl w:val="EE0256F6"/>
    <w:lvl w:ilvl="0" w:tplc="4F084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80A"/>
    <w:multiLevelType w:val="hybridMultilevel"/>
    <w:tmpl w:val="0F4AE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25194"/>
    <w:multiLevelType w:val="hybridMultilevel"/>
    <w:tmpl w:val="2FBA6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C74FD"/>
    <w:multiLevelType w:val="hybridMultilevel"/>
    <w:tmpl w:val="05DC208C"/>
    <w:lvl w:ilvl="0" w:tplc="C71E42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22075A"/>
    <w:multiLevelType w:val="hybridMultilevel"/>
    <w:tmpl w:val="DAC076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892067">
    <w:abstractNumId w:val="1"/>
  </w:num>
  <w:num w:numId="2" w16cid:durableId="1426607367">
    <w:abstractNumId w:val="8"/>
  </w:num>
  <w:num w:numId="3" w16cid:durableId="1144926037">
    <w:abstractNumId w:val="15"/>
  </w:num>
  <w:num w:numId="4" w16cid:durableId="414014474">
    <w:abstractNumId w:val="9"/>
  </w:num>
  <w:num w:numId="5" w16cid:durableId="1519737842">
    <w:abstractNumId w:val="18"/>
  </w:num>
  <w:num w:numId="6" w16cid:durableId="731007322">
    <w:abstractNumId w:val="13"/>
  </w:num>
  <w:num w:numId="7" w16cid:durableId="1149402946">
    <w:abstractNumId w:val="19"/>
  </w:num>
  <w:num w:numId="8" w16cid:durableId="138033283">
    <w:abstractNumId w:val="0"/>
  </w:num>
  <w:num w:numId="9" w16cid:durableId="1739669143">
    <w:abstractNumId w:val="3"/>
  </w:num>
  <w:num w:numId="10" w16cid:durableId="136016055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9259684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4938267">
    <w:abstractNumId w:val="5"/>
  </w:num>
  <w:num w:numId="13" w16cid:durableId="1017390665">
    <w:abstractNumId w:val="4"/>
  </w:num>
  <w:num w:numId="14" w16cid:durableId="792015384">
    <w:abstractNumId w:val="7"/>
  </w:num>
  <w:num w:numId="15" w16cid:durableId="190072999">
    <w:abstractNumId w:val="12"/>
  </w:num>
  <w:num w:numId="16" w16cid:durableId="1081755166">
    <w:abstractNumId w:val="16"/>
  </w:num>
  <w:num w:numId="17" w16cid:durableId="582684401">
    <w:abstractNumId w:val="14"/>
  </w:num>
  <w:num w:numId="18" w16cid:durableId="1521436686">
    <w:abstractNumId w:val="10"/>
  </w:num>
  <w:num w:numId="19" w16cid:durableId="834296641">
    <w:abstractNumId w:val="2"/>
  </w:num>
  <w:num w:numId="20" w16cid:durableId="569657383">
    <w:abstractNumId w:val="11"/>
  </w:num>
  <w:num w:numId="21" w16cid:durableId="1516461330">
    <w:abstractNumId w:val="6"/>
  </w:num>
  <w:num w:numId="22" w16cid:durableId="739057736">
    <w:abstractNumId w:val="21"/>
  </w:num>
  <w:num w:numId="23" w16cid:durableId="3218539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rAUAp4jFUiwAAAA="/>
  </w:docVars>
  <w:rsids>
    <w:rsidRoot w:val="00B9609E"/>
    <w:rsid w:val="000148D4"/>
    <w:rsid w:val="00020F10"/>
    <w:rsid w:val="00051154"/>
    <w:rsid w:val="00072DE7"/>
    <w:rsid w:val="000732DF"/>
    <w:rsid w:val="0007503A"/>
    <w:rsid w:val="0009355E"/>
    <w:rsid w:val="000A0C90"/>
    <w:rsid w:val="000A1138"/>
    <w:rsid w:val="000A135D"/>
    <w:rsid w:val="000A23D8"/>
    <w:rsid w:val="000A3F41"/>
    <w:rsid w:val="000A717D"/>
    <w:rsid w:val="000B2972"/>
    <w:rsid w:val="000B69D0"/>
    <w:rsid w:val="000C3015"/>
    <w:rsid w:val="000D2F81"/>
    <w:rsid w:val="000E14B3"/>
    <w:rsid w:val="000E46AA"/>
    <w:rsid w:val="000E5D6D"/>
    <w:rsid w:val="000F057A"/>
    <w:rsid w:val="000F1D32"/>
    <w:rsid w:val="000F1EBF"/>
    <w:rsid w:val="000F3EB6"/>
    <w:rsid w:val="000F7CFC"/>
    <w:rsid w:val="000F7E80"/>
    <w:rsid w:val="000F7FC6"/>
    <w:rsid w:val="001128D4"/>
    <w:rsid w:val="001164E5"/>
    <w:rsid w:val="00122BC2"/>
    <w:rsid w:val="001267AE"/>
    <w:rsid w:val="00126822"/>
    <w:rsid w:val="001319AB"/>
    <w:rsid w:val="00131DAA"/>
    <w:rsid w:val="00132C5A"/>
    <w:rsid w:val="0014294A"/>
    <w:rsid w:val="0014565D"/>
    <w:rsid w:val="00145C2E"/>
    <w:rsid w:val="00150E94"/>
    <w:rsid w:val="00151847"/>
    <w:rsid w:val="0015698F"/>
    <w:rsid w:val="00157299"/>
    <w:rsid w:val="001639CE"/>
    <w:rsid w:val="00167272"/>
    <w:rsid w:val="00177A8C"/>
    <w:rsid w:val="00183F26"/>
    <w:rsid w:val="001955A6"/>
    <w:rsid w:val="001A12C0"/>
    <w:rsid w:val="001A300E"/>
    <w:rsid w:val="001B3A2E"/>
    <w:rsid w:val="001C3531"/>
    <w:rsid w:val="001D4810"/>
    <w:rsid w:val="001E4042"/>
    <w:rsid w:val="001E637E"/>
    <w:rsid w:val="001E7ABE"/>
    <w:rsid w:val="001F64B6"/>
    <w:rsid w:val="00201234"/>
    <w:rsid w:val="00206D1F"/>
    <w:rsid w:val="00206D76"/>
    <w:rsid w:val="00224780"/>
    <w:rsid w:val="00235C36"/>
    <w:rsid w:val="002376FA"/>
    <w:rsid w:val="00251498"/>
    <w:rsid w:val="00256A03"/>
    <w:rsid w:val="00260AE4"/>
    <w:rsid w:val="002721AE"/>
    <w:rsid w:val="00273E4A"/>
    <w:rsid w:val="00281799"/>
    <w:rsid w:val="002841B3"/>
    <w:rsid w:val="0028771F"/>
    <w:rsid w:val="002956DC"/>
    <w:rsid w:val="00296DA6"/>
    <w:rsid w:val="00297082"/>
    <w:rsid w:val="002A07C0"/>
    <w:rsid w:val="002A138B"/>
    <w:rsid w:val="002A5BB7"/>
    <w:rsid w:val="002A66E0"/>
    <w:rsid w:val="002B00F2"/>
    <w:rsid w:val="002B40A3"/>
    <w:rsid w:val="002B7CDD"/>
    <w:rsid w:val="002C3AC5"/>
    <w:rsid w:val="002C66D6"/>
    <w:rsid w:val="002C7FC0"/>
    <w:rsid w:val="002D1472"/>
    <w:rsid w:val="002D647C"/>
    <w:rsid w:val="002D7F31"/>
    <w:rsid w:val="002E3324"/>
    <w:rsid w:val="002F64B3"/>
    <w:rsid w:val="003002A2"/>
    <w:rsid w:val="00305136"/>
    <w:rsid w:val="003054E4"/>
    <w:rsid w:val="003146FB"/>
    <w:rsid w:val="0031608B"/>
    <w:rsid w:val="00320C87"/>
    <w:rsid w:val="00321362"/>
    <w:rsid w:val="00323347"/>
    <w:rsid w:val="00324761"/>
    <w:rsid w:val="00327C10"/>
    <w:rsid w:val="0033661C"/>
    <w:rsid w:val="00341A87"/>
    <w:rsid w:val="003432E6"/>
    <w:rsid w:val="003439D3"/>
    <w:rsid w:val="00344269"/>
    <w:rsid w:val="0034573C"/>
    <w:rsid w:val="0035259E"/>
    <w:rsid w:val="00353EB3"/>
    <w:rsid w:val="003544B7"/>
    <w:rsid w:val="0036420F"/>
    <w:rsid w:val="0036669F"/>
    <w:rsid w:val="00366844"/>
    <w:rsid w:val="0037553B"/>
    <w:rsid w:val="0038376D"/>
    <w:rsid w:val="00383BDC"/>
    <w:rsid w:val="00384C7B"/>
    <w:rsid w:val="00387D06"/>
    <w:rsid w:val="003A1788"/>
    <w:rsid w:val="003B1D05"/>
    <w:rsid w:val="003B27CC"/>
    <w:rsid w:val="003B5F77"/>
    <w:rsid w:val="003C07AD"/>
    <w:rsid w:val="003C0A29"/>
    <w:rsid w:val="003C0A82"/>
    <w:rsid w:val="003C1CE6"/>
    <w:rsid w:val="003D0433"/>
    <w:rsid w:val="003D2D6D"/>
    <w:rsid w:val="003D7084"/>
    <w:rsid w:val="003E6DC5"/>
    <w:rsid w:val="003F5456"/>
    <w:rsid w:val="003F71D2"/>
    <w:rsid w:val="004074A1"/>
    <w:rsid w:val="00407F91"/>
    <w:rsid w:val="004106A4"/>
    <w:rsid w:val="00420AFF"/>
    <w:rsid w:val="00422134"/>
    <w:rsid w:val="00432592"/>
    <w:rsid w:val="00434FFC"/>
    <w:rsid w:val="00446550"/>
    <w:rsid w:val="00446D31"/>
    <w:rsid w:val="004519C3"/>
    <w:rsid w:val="00452AA8"/>
    <w:rsid w:val="0045325D"/>
    <w:rsid w:val="004564E4"/>
    <w:rsid w:val="0045663F"/>
    <w:rsid w:val="004633AF"/>
    <w:rsid w:val="0046440B"/>
    <w:rsid w:val="004658AF"/>
    <w:rsid w:val="00466943"/>
    <w:rsid w:val="00470964"/>
    <w:rsid w:val="004716A8"/>
    <w:rsid w:val="004728FE"/>
    <w:rsid w:val="00481C7C"/>
    <w:rsid w:val="00485BAD"/>
    <w:rsid w:val="00494E4C"/>
    <w:rsid w:val="004A4F71"/>
    <w:rsid w:val="004A6716"/>
    <w:rsid w:val="004A6F1F"/>
    <w:rsid w:val="004B47B5"/>
    <w:rsid w:val="004B6AFE"/>
    <w:rsid w:val="004C0EF0"/>
    <w:rsid w:val="004C0F0C"/>
    <w:rsid w:val="004D176C"/>
    <w:rsid w:val="004D2214"/>
    <w:rsid w:val="004D6FF4"/>
    <w:rsid w:val="004E7352"/>
    <w:rsid w:val="004F325D"/>
    <w:rsid w:val="00514D2B"/>
    <w:rsid w:val="00520E03"/>
    <w:rsid w:val="005273FB"/>
    <w:rsid w:val="005314B7"/>
    <w:rsid w:val="00535DA7"/>
    <w:rsid w:val="005425A7"/>
    <w:rsid w:val="005447D7"/>
    <w:rsid w:val="00553CA7"/>
    <w:rsid w:val="0055410B"/>
    <w:rsid w:val="00556E41"/>
    <w:rsid w:val="00571B72"/>
    <w:rsid w:val="00582417"/>
    <w:rsid w:val="00582E4C"/>
    <w:rsid w:val="005A072D"/>
    <w:rsid w:val="005A2CB1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4E9"/>
    <w:rsid w:val="00624D46"/>
    <w:rsid w:val="00627D9E"/>
    <w:rsid w:val="00627EFA"/>
    <w:rsid w:val="00630ECB"/>
    <w:rsid w:val="00635EE5"/>
    <w:rsid w:val="0063734B"/>
    <w:rsid w:val="00643F75"/>
    <w:rsid w:val="006441BA"/>
    <w:rsid w:val="006610CE"/>
    <w:rsid w:val="00664137"/>
    <w:rsid w:val="00670774"/>
    <w:rsid w:val="00670EC4"/>
    <w:rsid w:val="006715D9"/>
    <w:rsid w:val="0067443D"/>
    <w:rsid w:val="006820E7"/>
    <w:rsid w:val="00684BB6"/>
    <w:rsid w:val="00695D44"/>
    <w:rsid w:val="00695FF8"/>
    <w:rsid w:val="006B318C"/>
    <w:rsid w:val="006C13A6"/>
    <w:rsid w:val="006C2F91"/>
    <w:rsid w:val="006D36BC"/>
    <w:rsid w:val="006E261D"/>
    <w:rsid w:val="006E44DF"/>
    <w:rsid w:val="006F08DE"/>
    <w:rsid w:val="006F4D53"/>
    <w:rsid w:val="006F4D80"/>
    <w:rsid w:val="00701ECA"/>
    <w:rsid w:val="00720962"/>
    <w:rsid w:val="0072245D"/>
    <w:rsid w:val="00737595"/>
    <w:rsid w:val="00741BB2"/>
    <w:rsid w:val="00776A9B"/>
    <w:rsid w:val="00787247"/>
    <w:rsid w:val="007955AD"/>
    <w:rsid w:val="007B5A6A"/>
    <w:rsid w:val="007C1C37"/>
    <w:rsid w:val="007C2F48"/>
    <w:rsid w:val="007E0AEB"/>
    <w:rsid w:val="007E0EE7"/>
    <w:rsid w:val="007E3CC7"/>
    <w:rsid w:val="00810737"/>
    <w:rsid w:val="00811C48"/>
    <w:rsid w:val="0081256E"/>
    <w:rsid w:val="0081269E"/>
    <w:rsid w:val="00815DB3"/>
    <w:rsid w:val="00831025"/>
    <w:rsid w:val="0083459F"/>
    <w:rsid w:val="0083780E"/>
    <w:rsid w:val="008575A6"/>
    <w:rsid w:val="0086352C"/>
    <w:rsid w:val="008674E6"/>
    <w:rsid w:val="008675D3"/>
    <w:rsid w:val="00876001"/>
    <w:rsid w:val="00876A58"/>
    <w:rsid w:val="00883A84"/>
    <w:rsid w:val="008856FC"/>
    <w:rsid w:val="00887042"/>
    <w:rsid w:val="00891B2E"/>
    <w:rsid w:val="008939EF"/>
    <w:rsid w:val="00894072"/>
    <w:rsid w:val="00895B8D"/>
    <w:rsid w:val="0089792A"/>
    <w:rsid w:val="00897C0F"/>
    <w:rsid w:val="008A6AF0"/>
    <w:rsid w:val="008B08C6"/>
    <w:rsid w:val="008B212E"/>
    <w:rsid w:val="008B7541"/>
    <w:rsid w:val="008C1A4A"/>
    <w:rsid w:val="008D1B94"/>
    <w:rsid w:val="008D411F"/>
    <w:rsid w:val="008F1507"/>
    <w:rsid w:val="008F740C"/>
    <w:rsid w:val="009010C1"/>
    <w:rsid w:val="00901A30"/>
    <w:rsid w:val="0090372F"/>
    <w:rsid w:val="0091096F"/>
    <w:rsid w:val="009202D7"/>
    <w:rsid w:val="00932B6E"/>
    <w:rsid w:val="00932BEA"/>
    <w:rsid w:val="0093677F"/>
    <w:rsid w:val="0093681F"/>
    <w:rsid w:val="00937B93"/>
    <w:rsid w:val="009443B8"/>
    <w:rsid w:val="00944ADA"/>
    <w:rsid w:val="009568C5"/>
    <w:rsid w:val="00961A2D"/>
    <w:rsid w:val="0097243E"/>
    <w:rsid w:val="00973849"/>
    <w:rsid w:val="00977924"/>
    <w:rsid w:val="00977A33"/>
    <w:rsid w:val="009832E4"/>
    <w:rsid w:val="00985CBE"/>
    <w:rsid w:val="00991927"/>
    <w:rsid w:val="009A1ACD"/>
    <w:rsid w:val="009A2464"/>
    <w:rsid w:val="009A3737"/>
    <w:rsid w:val="009C7801"/>
    <w:rsid w:val="009E0192"/>
    <w:rsid w:val="009E29D9"/>
    <w:rsid w:val="009F1091"/>
    <w:rsid w:val="00A13096"/>
    <w:rsid w:val="00A1473C"/>
    <w:rsid w:val="00A32343"/>
    <w:rsid w:val="00A356DF"/>
    <w:rsid w:val="00A41765"/>
    <w:rsid w:val="00A43385"/>
    <w:rsid w:val="00A46082"/>
    <w:rsid w:val="00A50AF3"/>
    <w:rsid w:val="00A52AB7"/>
    <w:rsid w:val="00A53D38"/>
    <w:rsid w:val="00A552D5"/>
    <w:rsid w:val="00A71850"/>
    <w:rsid w:val="00A762F2"/>
    <w:rsid w:val="00A82423"/>
    <w:rsid w:val="00A933D3"/>
    <w:rsid w:val="00A943C8"/>
    <w:rsid w:val="00AA1407"/>
    <w:rsid w:val="00AB0E0A"/>
    <w:rsid w:val="00AB42BB"/>
    <w:rsid w:val="00AB4E56"/>
    <w:rsid w:val="00AC0C63"/>
    <w:rsid w:val="00AC3521"/>
    <w:rsid w:val="00AC5D98"/>
    <w:rsid w:val="00AD0B16"/>
    <w:rsid w:val="00AD2114"/>
    <w:rsid w:val="00AD39F2"/>
    <w:rsid w:val="00AD7B46"/>
    <w:rsid w:val="00AE1AE9"/>
    <w:rsid w:val="00AE39D8"/>
    <w:rsid w:val="00AE548F"/>
    <w:rsid w:val="00AE661D"/>
    <w:rsid w:val="00AF264E"/>
    <w:rsid w:val="00AF338E"/>
    <w:rsid w:val="00AF68E8"/>
    <w:rsid w:val="00B04C4C"/>
    <w:rsid w:val="00B05B9D"/>
    <w:rsid w:val="00B11CE5"/>
    <w:rsid w:val="00B17AD5"/>
    <w:rsid w:val="00B212C7"/>
    <w:rsid w:val="00B25A20"/>
    <w:rsid w:val="00B265F2"/>
    <w:rsid w:val="00B440FB"/>
    <w:rsid w:val="00B462F8"/>
    <w:rsid w:val="00B4674F"/>
    <w:rsid w:val="00B517FB"/>
    <w:rsid w:val="00B62D63"/>
    <w:rsid w:val="00B65A62"/>
    <w:rsid w:val="00B67595"/>
    <w:rsid w:val="00B7140C"/>
    <w:rsid w:val="00B81979"/>
    <w:rsid w:val="00B93B15"/>
    <w:rsid w:val="00B948DA"/>
    <w:rsid w:val="00B9609E"/>
    <w:rsid w:val="00B96550"/>
    <w:rsid w:val="00BA26F9"/>
    <w:rsid w:val="00BC2B6F"/>
    <w:rsid w:val="00BC6DE8"/>
    <w:rsid w:val="00BC6E48"/>
    <w:rsid w:val="00BE0705"/>
    <w:rsid w:val="00BF2997"/>
    <w:rsid w:val="00BF7C45"/>
    <w:rsid w:val="00C04C73"/>
    <w:rsid w:val="00C12C3B"/>
    <w:rsid w:val="00C2233A"/>
    <w:rsid w:val="00C25F66"/>
    <w:rsid w:val="00C3496E"/>
    <w:rsid w:val="00C44051"/>
    <w:rsid w:val="00C4686A"/>
    <w:rsid w:val="00C525FC"/>
    <w:rsid w:val="00C53AEC"/>
    <w:rsid w:val="00C56C03"/>
    <w:rsid w:val="00C56CA6"/>
    <w:rsid w:val="00C57A8A"/>
    <w:rsid w:val="00C57FE8"/>
    <w:rsid w:val="00C6549A"/>
    <w:rsid w:val="00C7521B"/>
    <w:rsid w:val="00C8483C"/>
    <w:rsid w:val="00C915BF"/>
    <w:rsid w:val="00CA02EF"/>
    <w:rsid w:val="00CA23F9"/>
    <w:rsid w:val="00CB064A"/>
    <w:rsid w:val="00CB3B33"/>
    <w:rsid w:val="00CB736B"/>
    <w:rsid w:val="00CD2365"/>
    <w:rsid w:val="00CD64BC"/>
    <w:rsid w:val="00CF11B0"/>
    <w:rsid w:val="00D166B4"/>
    <w:rsid w:val="00D22C95"/>
    <w:rsid w:val="00D30822"/>
    <w:rsid w:val="00D3685C"/>
    <w:rsid w:val="00D37E0D"/>
    <w:rsid w:val="00D471BD"/>
    <w:rsid w:val="00D47C75"/>
    <w:rsid w:val="00D60A6D"/>
    <w:rsid w:val="00D67DFC"/>
    <w:rsid w:val="00D70A4A"/>
    <w:rsid w:val="00D712E4"/>
    <w:rsid w:val="00D80A1F"/>
    <w:rsid w:val="00D95848"/>
    <w:rsid w:val="00D973D0"/>
    <w:rsid w:val="00D9763F"/>
    <w:rsid w:val="00DA4A85"/>
    <w:rsid w:val="00DA6849"/>
    <w:rsid w:val="00DB0A75"/>
    <w:rsid w:val="00DB2D6C"/>
    <w:rsid w:val="00DC4B9D"/>
    <w:rsid w:val="00DC700A"/>
    <w:rsid w:val="00DD5B94"/>
    <w:rsid w:val="00DD67F9"/>
    <w:rsid w:val="00DE2FA6"/>
    <w:rsid w:val="00DE4160"/>
    <w:rsid w:val="00DF2179"/>
    <w:rsid w:val="00DF224B"/>
    <w:rsid w:val="00DF6ACA"/>
    <w:rsid w:val="00DF718C"/>
    <w:rsid w:val="00E0375C"/>
    <w:rsid w:val="00E03DA9"/>
    <w:rsid w:val="00E047D9"/>
    <w:rsid w:val="00E17BCE"/>
    <w:rsid w:val="00E2760B"/>
    <w:rsid w:val="00E3113B"/>
    <w:rsid w:val="00E335DA"/>
    <w:rsid w:val="00E340B9"/>
    <w:rsid w:val="00E36B77"/>
    <w:rsid w:val="00E36EA8"/>
    <w:rsid w:val="00E40AEA"/>
    <w:rsid w:val="00E42DB8"/>
    <w:rsid w:val="00E47033"/>
    <w:rsid w:val="00E47883"/>
    <w:rsid w:val="00E502A7"/>
    <w:rsid w:val="00E61E02"/>
    <w:rsid w:val="00E642BF"/>
    <w:rsid w:val="00E660C4"/>
    <w:rsid w:val="00E66995"/>
    <w:rsid w:val="00E82EF8"/>
    <w:rsid w:val="00E83F0C"/>
    <w:rsid w:val="00E865A9"/>
    <w:rsid w:val="00E92CCF"/>
    <w:rsid w:val="00EB5190"/>
    <w:rsid w:val="00EB7CD4"/>
    <w:rsid w:val="00EC52AD"/>
    <w:rsid w:val="00EC7341"/>
    <w:rsid w:val="00ED0C95"/>
    <w:rsid w:val="00ED5890"/>
    <w:rsid w:val="00EF17AC"/>
    <w:rsid w:val="00EF1AB7"/>
    <w:rsid w:val="00F03952"/>
    <w:rsid w:val="00F107DC"/>
    <w:rsid w:val="00F22A54"/>
    <w:rsid w:val="00F22A92"/>
    <w:rsid w:val="00F232D0"/>
    <w:rsid w:val="00F2595B"/>
    <w:rsid w:val="00F36E33"/>
    <w:rsid w:val="00F53807"/>
    <w:rsid w:val="00F712CE"/>
    <w:rsid w:val="00F76A10"/>
    <w:rsid w:val="00F80742"/>
    <w:rsid w:val="00F908C1"/>
    <w:rsid w:val="00F955DA"/>
    <w:rsid w:val="00F96C79"/>
    <w:rsid w:val="00F96D4A"/>
    <w:rsid w:val="00FA0859"/>
    <w:rsid w:val="00FA41A2"/>
    <w:rsid w:val="00FA79A8"/>
    <w:rsid w:val="00FB2AD2"/>
    <w:rsid w:val="00FC1F86"/>
    <w:rsid w:val="00FC245F"/>
    <w:rsid w:val="00FC3E84"/>
    <w:rsid w:val="00FE12F1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D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nhideWhenUsed/>
    <w:qFormat/>
    <w:rsid w:val="00DF6ACA"/>
    <w:pPr>
      <w:spacing w:after="240" w:line="36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34B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0E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663F"/>
    <w:rPr>
      <w:color w:val="3B435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ti-assets.sgp1.digitaloceanspaces.com/megaswalayan/products/85e9367e-739f-4850-ac2b-ab9a9507b75e.jp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rti-assets.sgp1.digitaloceanspaces.com/megaswalayan/products/454dfb94-f1e1-4d7c-81aa-8293961ba7b7.jp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ti-assets.sgp1.digitaloceanspaces.com/megaswalayan/products/0e639575-08ba-4f0c-b013-902a9f7cb853.jp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s.tokopedia.net/img/cache/100-square/VqbcmM/2021/9/24/26b4bb43-6bbe-4100-aa4f-03761d2ea761.jpg.webp?ect=4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-assets.sgp1.digitaloceanspaces.com/megaswalayan/products/5267f1ba-6c0e-4b66-8a3d-1ad44ea4ffcd.jpg" TargetMode="External"/><Relationship Id="rId10" Type="http://schemas.openxmlformats.org/officeDocument/2006/relationships/hyperlink" Target="https://kliktobuy.com/wp-content/uploads/2018/01/8353-2.jp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ti-assets.sgp1.digitaloceanspaces.com/dutalia/products/a1c3877f-0f9f-4b1f-ac61-91e130145725.jpg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250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WILBERT COANDADIPUTRA</cp:lastModifiedBy>
  <cp:revision>186</cp:revision>
  <dcterms:created xsi:type="dcterms:W3CDTF">2020-07-21T05:55:00Z</dcterms:created>
  <dcterms:modified xsi:type="dcterms:W3CDTF">2024-02-11T15:27:00Z</dcterms:modified>
</cp:coreProperties>
</file>