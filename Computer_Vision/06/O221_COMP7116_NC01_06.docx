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49EEE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377C426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E865A9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1E9B206" w:rsidR="00321362" w:rsidRPr="00B67595" w:rsidRDefault="0031608B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 | COMP7116001 | COMP7116016 | MATH6168 | MATH6168016</w:t>
            </w:r>
          </w:p>
          <w:p w14:paraId="36656A16" w14:textId="5AC3D38A" w:rsidR="00235C36" w:rsidRPr="00876A58" w:rsidRDefault="0031608B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9D40687" w:rsidR="000732DF" w:rsidRPr="0036420F" w:rsidRDefault="00177A8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77A8C">
              <w:rPr>
                <w:rFonts w:ascii="Arial" w:hAnsi="Arial" w:cs="Arial"/>
                <w:b/>
                <w:sz w:val="20"/>
              </w:rPr>
              <w:t>O221-COMP</w:t>
            </w:r>
            <w:r w:rsidR="0031608B">
              <w:rPr>
                <w:rFonts w:ascii="Arial" w:hAnsi="Arial" w:cs="Arial"/>
                <w:b/>
                <w:sz w:val="20"/>
              </w:rPr>
              <w:t>7116</w:t>
            </w:r>
            <w:r w:rsidRPr="00177A8C">
              <w:rPr>
                <w:rFonts w:ascii="Arial" w:hAnsi="Arial" w:cs="Arial"/>
                <w:b/>
                <w:sz w:val="20"/>
              </w:rPr>
              <w:t>-</w:t>
            </w:r>
            <w:r w:rsidR="00956673">
              <w:rPr>
                <w:rFonts w:ascii="Arial" w:hAnsi="Arial" w:cs="Arial"/>
                <w:b/>
                <w:sz w:val="20"/>
              </w:rPr>
              <w:t>NC</w:t>
            </w:r>
            <w:r w:rsidRPr="00177A8C">
              <w:rPr>
                <w:rFonts w:ascii="Arial" w:hAnsi="Arial" w:cs="Arial"/>
                <w:b/>
                <w:sz w:val="20"/>
              </w:rPr>
              <w:t>0</w:t>
            </w:r>
            <w:r w:rsidR="00C5439B">
              <w:rPr>
                <w:rFonts w:ascii="Arial" w:hAnsi="Arial" w:cs="Arial"/>
                <w:b/>
                <w:sz w:val="20"/>
              </w:rPr>
              <w:t>1</w:t>
            </w:r>
            <w:r w:rsidRPr="00177A8C">
              <w:rPr>
                <w:rFonts w:ascii="Arial" w:hAnsi="Arial" w:cs="Arial"/>
                <w:b/>
                <w:sz w:val="20"/>
              </w:rPr>
              <w:t>-0</w:t>
            </w:r>
            <w:r w:rsidR="00D973A0">
              <w:rPr>
                <w:rFonts w:ascii="Arial" w:hAnsi="Arial" w:cs="Arial"/>
                <w:b/>
                <w:sz w:val="20"/>
              </w:rPr>
              <w:t>6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E8E1549" w:rsidR="00535DA7" w:rsidRPr="00A8242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1608B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202</w:t>
            </w:r>
            <w:r w:rsidR="0031608B">
              <w:rPr>
                <w:rFonts w:ascii="Arial" w:hAnsi="Arial" w:cs="Arial"/>
                <w:i/>
                <w:sz w:val="18"/>
                <w:szCs w:val="18"/>
              </w:rPr>
              <w:t>4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31608B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FB7C63B" w14:textId="0338CAD1" w:rsidR="00344269" w:rsidRDefault="00344269" w:rsidP="00E865A9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5368DA63" w14:textId="2D7286BA" w:rsidR="0031608B" w:rsidRDefault="000A135D" w:rsidP="0031608B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LO1 –</w:t>
      </w:r>
      <w:r w:rsidR="0031608B">
        <w:rPr>
          <w:rFonts w:eastAsia="Times New Roman"/>
          <w:lang w:eastAsia="en-US"/>
        </w:rPr>
        <w:t xml:space="preserve"> Describe various computational principles and standard image processing operators in computer </w:t>
      </w:r>
      <w:proofErr w:type="gramStart"/>
      <w:r w:rsidR="0031608B">
        <w:rPr>
          <w:rFonts w:eastAsia="Times New Roman"/>
          <w:lang w:eastAsia="en-US"/>
        </w:rPr>
        <w:t>vision</w:t>
      </w:r>
      <w:proofErr w:type="gramEnd"/>
    </w:p>
    <w:p w14:paraId="3A119A80" w14:textId="77777777" w:rsidR="0031608B" w:rsidRPr="0031608B" w:rsidRDefault="0031608B" w:rsidP="0031608B">
      <w:pPr>
        <w:suppressAutoHyphens/>
        <w:spacing w:line="360" w:lineRule="auto"/>
        <w:ind w:left="284"/>
        <w:rPr>
          <w:rFonts w:eastAsia="Times New Roman"/>
          <w:lang w:eastAsia="en-US"/>
        </w:rPr>
      </w:pPr>
    </w:p>
    <w:p w14:paraId="3950ACFB" w14:textId="5B538E37" w:rsidR="00344269" w:rsidRPr="00D0478B" w:rsidRDefault="00344269" w:rsidP="00E865A9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32D42663" w14:textId="4AB5F314" w:rsidR="00553CA7" w:rsidRDefault="00344269" w:rsidP="00E865A9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Session</w:t>
      </w:r>
      <w:r w:rsidR="009B01D0">
        <w:t xml:space="preserve"> </w:t>
      </w:r>
      <w:r w:rsidR="00D973A0">
        <w:t>6</w:t>
      </w:r>
      <w:r w:rsidR="0008021B">
        <w:t xml:space="preserve"> –</w:t>
      </w:r>
      <w:r w:rsidR="00D973A0">
        <w:t xml:space="preserve"> Image Matching</w:t>
      </w:r>
    </w:p>
    <w:p w14:paraId="070C861D" w14:textId="77777777" w:rsidR="00E865A9" w:rsidRPr="00C519B4" w:rsidRDefault="00E865A9" w:rsidP="00E865A9">
      <w:pPr>
        <w:spacing w:line="360" w:lineRule="auto"/>
        <w:jc w:val="both"/>
      </w:pPr>
    </w:p>
    <w:p w14:paraId="5A85DFB3" w14:textId="7A4C1727" w:rsidR="00344269" w:rsidRDefault="00344269" w:rsidP="00E865A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color w:val="auto"/>
          <w:sz w:val="24"/>
          <w:szCs w:val="24"/>
        </w:rPr>
        <w:t>Sub</w:t>
      </w:r>
      <w:r w:rsidR="00E865A9">
        <w:rPr>
          <w:rFonts w:ascii="Times New Roman" w:hAnsi="Times New Roman"/>
          <w:color w:val="auto"/>
          <w:sz w:val="24"/>
          <w:szCs w:val="24"/>
        </w:rPr>
        <w:t xml:space="preserve"> T</w:t>
      </w:r>
      <w:r>
        <w:rPr>
          <w:rFonts w:ascii="Times New Roman" w:hAnsi="Times New Roman"/>
          <w:color w:val="auto"/>
          <w:sz w:val="24"/>
          <w:szCs w:val="24"/>
        </w:rPr>
        <w:t>opics</w:t>
      </w:r>
      <w:proofErr w:type="gramEnd"/>
    </w:p>
    <w:p w14:paraId="5AB51F59" w14:textId="22F8D08B" w:rsidR="00466943" w:rsidRDefault="00D973A0" w:rsidP="00466943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Feature Descriptor</w:t>
      </w:r>
    </w:p>
    <w:p w14:paraId="3A076000" w14:textId="029AE90C" w:rsidR="00C12C3B" w:rsidRPr="0031608B" w:rsidRDefault="00D973A0" w:rsidP="00D973A0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x-none"/>
        </w:rPr>
      </w:pPr>
      <w:r>
        <w:t xml:space="preserve">Feature Matching </w:t>
      </w:r>
      <w:r w:rsidR="00344269">
        <w:br w:type="page"/>
      </w:r>
    </w:p>
    <w:p w14:paraId="76AD4322" w14:textId="77777777" w:rsidR="00C12C3B" w:rsidRDefault="00C12C3B" w:rsidP="00C12C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8D03703" w14:textId="0A662C0D" w:rsidR="00C12C3B" w:rsidRPr="00C12C3B" w:rsidRDefault="00C12C3B" w:rsidP="001267AE">
      <w:pPr>
        <w:spacing w:line="480" w:lineRule="auto"/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14:paraId="31BAF753" w14:textId="16BE101A" w:rsidR="00344269" w:rsidRPr="0081269E" w:rsidRDefault="00D973A0" w:rsidP="001267AE">
      <w:pPr>
        <w:spacing w:after="240" w:line="360" w:lineRule="auto"/>
        <w:jc w:val="center"/>
        <w:rPr>
          <w:b/>
          <w:sz w:val="28"/>
          <w:szCs w:val="22"/>
        </w:rPr>
      </w:pPr>
      <w:proofErr w:type="spellStart"/>
      <w:r>
        <w:rPr>
          <w:b/>
          <w:sz w:val="28"/>
          <w:szCs w:val="22"/>
        </w:rPr>
        <w:t>GeNCi</w:t>
      </w:r>
      <w:proofErr w:type="spellEnd"/>
      <w:r>
        <w:rPr>
          <w:b/>
          <w:sz w:val="28"/>
          <w:szCs w:val="22"/>
        </w:rPr>
        <w:t xml:space="preserve"> Sushi</w:t>
      </w:r>
    </w:p>
    <w:p w14:paraId="0AC849B6" w14:textId="0DF6287F" w:rsidR="00695FF8" w:rsidRDefault="006C2F91" w:rsidP="00466943">
      <w:pPr>
        <w:spacing w:after="240" w:line="360" w:lineRule="auto"/>
        <w:jc w:val="both"/>
      </w:pPr>
      <w:r>
        <w:tab/>
      </w:r>
      <w:proofErr w:type="spellStart"/>
      <w:r w:rsidR="00D973A0">
        <w:t>GeNCi</w:t>
      </w:r>
      <w:proofErr w:type="spellEnd"/>
      <w:r w:rsidR="00D973A0">
        <w:t xml:space="preserve"> Sushi is a restaurant that specializes in selling many types of </w:t>
      </w:r>
      <w:proofErr w:type="spellStart"/>
      <w:r w:rsidR="00D973A0">
        <w:t>sushis</w:t>
      </w:r>
      <w:proofErr w:type="spellEnd"/>
      <w:r w:rsidR="00D973A0">
        <w:t xml:space="preserve"> such as nigiri, sashimi, maki, and many more. </w:t>
      </w:r>
      <w:r w:rsidR="00EA136D">
        <w:t xml:space="preserve">The owner of the restaurant wants to make a program that can </w:t>
      </w:r>
      <w:r w:rsidR="00EA136D" w:rsidRPr="005358D3">
        <w:rPr>
          <w:b/>
          <w:bCs/>
        </w:rPr>
        <w:t xml:space="preserve">automatically detect </w:t>
      </w:r>
      <w:r w:rsidR="00034B6A" w:rsidRPr="005358D3">
        <w:rPr>
          <w:b/>
          <w:bCs/>
        </w:rPr>
        <w:t>different types of sushi</w:t>
      </w:r>
      <w:r w:rsidR="00034B6A">
        <w:t xml:space="preserve">. As a programmer and a close friend of the owner, you want to help him make </w:t>
      </w:r>
      <w:proofErr w:type="gramStart"/>
      <w:r w:rsidR="00034B6A">
        <w:t>the</w:t>
      </w:r>
      <w:proofErr w:type="gramEnd"/>
      <w:r w:rsidR="00034B6A">
        <w:t xml:space="preserve"> program that can </w:t>
      </w:r>
      <w:r w:rsidR="00034B6A" w:rsidRPr="005358D3">
        <w:rPr>
          <w:b/>
          <w:bCs/>
        </w:rPr>
        <w:t>automatically detect</w:t>
      </w:r>
      <w:r w:rsidR="00034B6A">
        <w:t xml:space="preserve"> many </w:t>
      </w:r>
      <w:r w:rsidR="00034B6A" w:rsidRPr="005358D3">
        <w:rPr>
          <w:b/>
          <w:bCs/>
        </w:rPr>
        <w:t>types of sushi</w:t>
      </w:r>
      <w:r w:rsidR="00034B6A">
        <w:t xml:space="preserve"> </w:t>
      </w:r>
      <w:r w:rsidR="00034B6A" w:rsidRPr="005358D3">
        <w:rPr>
          <w:b/>
          <w:bCs/>
        </w:rPr>
        <w:t>using Python</w:t>
      </w:r>
      <w:r w:rsidR="00A96141">
        <w:t xml:space="preserve">, you are allowed to use either </w:t>
      </w:r>
      <w:r w:rsidR="00A96141" w:rsidRPr="00A96141">
        <w:rPr>
          <w:b/>
          <w:bCs/>
        </w:rPr>
        <w:t>SIFT</w:t>
      </w:r>
      <w:r w:rsidR="00A96141">
        <w:t xml:space="preserve">, </w:t>
      </w:r>
      <w:r w:rsidR="00A96141" w:rsidRPr="00A96141">
        <w:rPr>
          <w:b/>
          <w:bCs/>
        </w:rPr>
        <w:t>AKAZE</w:t>
      </w:r>
      <w:r w:rsidR="00A96141">
        <w:t xml:space="preserve">, or </w:t>
      </w:r>
      <w:r w:rsidR="00A96141" w:rsidRPr="00A96141">
        <w:rPr>
          <w:b/>
          <w:bCs/>
        </w:rPr>
        <w:t>ORB</w:t>
      </w:r>
      <w:r w:rsidR="00A96141">
        <w:t xml:space="preserve"> for </w:t>
      </w:r>
      <w:r w:rsidR="00A96141" w:rsidRPr="00A96141">
        <w:rPr>
          <w:b/>
          <w:bCs/>
        </w:rPr>
        <w:t>the algorithm</w:t>
      </w:r>
      <w:r w:rsidR="00034B6A">
        <w:t>.</w:t>
      </w:r>
    </w:p>
    <w:p w14:paraId="2F98A51F" w14:textId="0A6EBAB9" w:rsidR="00FB2AD2" w:rsidRPr="00466943" w:rsidRDefault="00D973A0" w:rsidP="00FB2AD2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  <w:bCs/>
          <w:lang w:val="id-ID"/>
        </w:rPr>
      </w:pPr>
      <w:r>
        <w:rPr>
          <w:b/>
          <w:bCs/>
        </w:rPr>
        <w:t>Feature Matching</w:t>
      </w:r>
    </w:p>
    <w:p w14:paraId="32858675" w14:textId="3EA8E1F3" w:rsidR="006766B0" w:rsidRPr="005439A7" w:rsidRDefault="00FB2AD2" w:rsidP="005439A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</w:pPr>
      <w:r w:rsidRPr="003146FB">
        <w:rPr>
          <w:b/>
          <w:bCs/>
        </w:rPr>
        <w:t xml:space="preserve">Make a </w:t>
      </w:r>
      <w:r w:rsidR="00333EF2">
        <w:rPr>
          <w:b/>
          <w:bCs/>
        </w:rPr>
        <w:t xml:space="preserve">program </w:t>
      </w:r>
      <w:r w:rsidR="006766B0">
        <w:t xml:space="preserve">that can perform </w:t>
      </w:r>
      <w:r w:rsidR="005439A7">
        <w:rPr>
          <w:b/>
          <w:bCs/>
        </w:rPr>
        <w:t xml:space="preserve">feature matching </w:t>
      </w:r>
      <w:r w:rsidR="005439A7">
        <w:t xml:space="preserve">to </w:t>
      </w:r>
      <w:r w:rsidR="005439A7" w:rsidRPr="0034154E">
        <w:rPr>
          <w:b/>
          <w:bCs/>
        </w:rPr>
        <w:t>find corresponding points or features</w:t>
      </w:r>
      <w:r w:rsidR="005439A7">
        <w:t xml:space="preserve"> between the </w:t>
      </w:r>
      <w:r w:rsidR="005439A7" w:rsidRPr="0034154E">
        <w:rPr>
          <w:b/>
          <w:bCs/>
        </w:rPr>
        <w:t xml:space="preserve">object image </w:t>
      </w:r>
      <w:r w:rsidR="005439A7">
        <w:t xml:space="preserve">and the </w:t>
      </w:r>
      <w:r w:rsidR="005439A7" w:rsidRPr="0034154E">
        <w:rPr>
          <w:b/>
          <w:bCs/>
        </w:rPr>
        <w:t>images in the dataset</w:t>
      </w:r>
      <w:r w:rsidR="005439A7">
        <w:t>.</w:t>
      </w:r>
    </w:p>
    <w:p w14:paraId="3159C74C" w14:textId="4B6C7BFA" w:rsidR="006766B0" w:rsidRDefault="005439A7" w:rsidP="006766B0">
      <w:pPr>
        <w:pStyle w:val="ListParagraph"/>
        <w:spacing w:line="360" w:lineRule="auto"/>
        <w:ind w:left="851"/>
        <w:jc w:val="both"/>
      </w:pPr>
      <w:r w:rsidRPr="005439A7">
        <w:rPr>
          <w:noProof/>
        </w:rPr>
        <w:drawing>
          <wp:inline distT="0" distB="0" distL="0" distR="0" wp14:anchorId="1BDD05F5" wp14:editId="34A726DF">
            <wp:extent cx="5760000" cy="3502804"/>
            <wp:effectExtent l="19050" t="19050" r="12700" b="21590"/>
            <wp:docPr id="141016232" name="Picture 1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6232" name="Picture 1" descr="A close up of foo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1F016" w14:textId="0E998CFE" w:rsidR="006766B0" w:rsidRPr="006766B0" w:rsidRDefault="006766B0" w:rsidP="00D973A0">
      <w:pPr>
        <w:pStyle w:val="Caption"/>
        <w:jc w:val="center"/>
      </w:pPr>
      <w:r>
        <w:t xml:space="preserve">Figure </w:t>
      </w:r>
      <w:r w:rsidR="0034154E">
        <w:t>1</w:t>
      </w:r>
      <w:r>
        <w:t xml:space="preserve">. Example of </w:t>
      </w:r>
      <w:r w:rsidR="0034154E">
        <w:t>Feature Matching</w:t>
      </w:r>
    </w:p>
    <w:sectPr w:rsidR="006766B0" w:rsidRPr="006766B0" w:rsidSect="0028575F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665C2" w14:textId="77777777" w:rsidR="0028575F" w:rsidRDefault="0028575F" w:rsidP="00273E4A">
      <w:r>
        <w:separator/>
      </w:r>
    </w:p>
  </w:endnote>
  <w:endnote w:type="continuationSeparator" w:id="0">
    <w:p w14:paraId="306CF4FA" w14:textId="77777777" w:rsidR="0028575F" w:rsidRDefault="0028575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B04CE" w14:textId="77777777" w:rsidR="0028575F" w:rsidRDefault="0028575F" w:rsidP="00273E4A">
      <w:r>
        <w:separator/>
      </w:r>
    </w:p>
  </w:footnote>
  <w:footnote w:type="continuationSeparator" w:id="0">
    <w:p w14:paraId="0791B75D" w14:textId="77777777" w:rsidR="0028575F" w:rsidRDefault="0028575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CABE6D9" w:rsidR="00A82423" w:rsidRPr="00FE12F1" w:rsidRDefault="00A8242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1</w:t>
          </w:r>
          <w:r>
            <w:rPr>
              <w:b/>
              <w:sz w:val="20"/>
            </w:rPr>
            <w:t>0</w:t>
          </w:r>
          <w:r w:rsidR="006B318C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866"/>
    <w:multiLevelType w:val="hybridMultilevel"/>
    <w:tmpl w:val="7422CC40"/>
    <w:lvl w:ilvl="0" w:tplc="3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5C09"/>
    <w:multiLevelType w:val="hybridMultilevel"/>
    <w:tmpl w:val="308264DA"/>
    <w:lvl w:ilvl="0" w:tplc="3FA2BE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37171"/>
    <w:multiLevelType w:val="hybridMultilevel"/>
    <w:tmpl w:val="821045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4B168E"/>
    <w:multiLevelType w:val="hybridMultilevel"/>
    <w:tmpl w:val="25BE34BC"/>
    <w:lvl w:ilvl="0" w:tplc="F82096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301260"/>
    <w:multiLevelType w:val="hybridMultilevel"/>
    <w:tmpl w:val="496E5A2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623C4"/>
    <w:multiLevelType w:val="hybridMultilevel"/>
    <w:tmpl w:val="AFF49AD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0A0D5B"/>
    <w:multiLevelType w:val="hybridMultilevel"/>
    <w:tmpl w:val="EE0256F6"/>
    <w:lvl w:ilvl="0" w:tplc="4F08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6080A"/>
    <w:multiLevelType w:val="hybridMultilevel"/>
    <w:tmpl w:val="0F4AE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625194"/>
    <w:multiLevelType w:val="hybridMultilevel"/>
    <w:tmpl w:val="2FBA6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892067">
    <w:abstractNumId w:val="2"/>
  </w:num>
  <w:num w:numId="2" w16cid:durableId="1426607367">
    <w:abstractNumId w:val="9"/>
  </w:num>
  <w:num w:numId="3" w16cid:durableId="1144926037">
    <w:abstractNumId w:val="17"/>
  </w:num>
  <w:num w:numId="4" w16cid:durableId="414014474">
    <w:abstractNumId w:val="10"/>
  </w:num>
  <w:num w:numId="5" w16cid:durableId="1519737842">
    <w:abstractNumId w:val="19"/>
  </w:num>
  <w:num w:numId="6" w16cid:durableId="731007322">
    <w:abstractNumId w:val="15"/>
  </w:num>
  <w:num w:numId="7" w16cid:durableId="1149402946">
    <w:abstractNumId w:val="20"/>
  </w:num>
  <w:num w:numId="8" w16cid:durableId="138033283">
    <w:abstractNumId w:val="1"/>
  </w:num>
  <w:num w:numId="9" w16cid:durableId="1739669143">
    <w:abstractNumId w:val="4"/>
  </w:num>
  <w:num w:numId="10" w16cid:durableId="136016055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259684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4938267">
    <w:abstractNumId w:val="6"/>
  </w:num>
  <w:num w:numId="13" w16cid:durableId="1017390665">
    <w:abstractNumId w:val="5"/>
  </w:num>
  <w:num w:numId="14" w16cid:durableId="792015384">
    <w:abstractNumId w:val="8"/>
  </w:num>
  <w:num w:numId="15" w16cid:durableId="190072999">
    <w:abstractNumId w:val="14"/>
  </w:num>
  <w:num w:numId="16" w16cid:durableId="1081755166">
    <w:abstractNumId w:val="18"/>
  </w:num>
  <w:num w:numId="17" w16cid:durableId="582684401">
    <w:abstractNumId w:val="16"/>
  </w:num>
  <w:num w:numId="18" w16cid:durableId="1521436686">
    <w:abstractNumId w:val="11"/>
  </w:num>
  <w:num w:numId="19" w16cid:durableId="834296641">
    <w:abstractNumId w:val="3"/>
  </w:num>
  <w:num w:numId="20" w16cid:durableId="569657383">
    <w:abstractNumId w:val="13"/>
  </w:num>
  <w:num w:numId="21" w16cid:durableId="1516461330">
    <w:abstractNumId w:val="7"/>
  </w:num>
  <w:num w:numId="22" w16cid:durableId="28654560">
    <w:abstractNumId w:val="12"/>
  </w:num>
  <w:num w:numId="23" w16cid:durableId="121335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148D4"/>
    <w:rsid w:val="00020F10"/>
    <w:rsid w:val="00034B6A"/>
    <w:rsid w:val="00051154"/>
    <w:rsid w:val="0005633F"/>
    <w:rsid w:val="00072DE7"/>
    <w:rsid w:val="000732DF"/>
    <w:rsid w:val="0007503A"/>
    <w:rsid w:val="0008021B"/>
    <w:rsid w:val="0009355E"/>
    <w:rsid w:val="000A0C90"/>
    <w:rsid w:val="000A1138"/>
    <w:rsid w:val="000A135D"/>
    <w:rsid w:val="000A23D8"/>
    <w:rsid w:val="000A3F41"/>
    <w:rsid w:val="000A717D"/>
    <w:rsid w:val="000B2972"/>
    <w:rsid w:val="000B69D0"/>
    <w:rsid w:val="000C3015"/>
    <w:rsid w:val="000D2F81"/>
    <w:rsid w:val="000E14B3"/>
    <w:rsid w:val="000E46AA"/>
    <w:rsid w:val="000E5D6D"/>
    <w:rsid w:val="000F057A"/>
    <w:rsid w:val="000F1D32"/>
    <w:rsid w:val="000F1EBF"/>
    <w:rsid w:val="000F3EB6"/>
    <w:rsid w:val="000F7CFC"/>
    <w:rsid w:val="000F7E80"/>
    <w:rsid w:val="000F7FC6"/>
    <w:rsid w:val="001128D4"/>
    <w:rsid w:val="00122BC2"/>
    <w:rsid w:val="001267AE"/>
    <w:rsid w:val="00126822"/>
    <w:rsid w:val="001319AB"/>
    <w:rsid w:val="00131DAA"/>
    <w:rsid w:val="00132C5A"/>
    <w:rsid w:val="0014294A"/>
    <w:rsid w:val="0014565D"/>
    <w:rsid w:val="00145C2E"/>
    <w:rsid w:val="00150E94"/>
    <w:rsid w:val="00151847"/>
    <w:rsid w:val="0015698F"/>
    <w:rsid w:val="00157299"/>
    <w:rsid w:val="001639CE"/>
    <w:rsid w:val="00167272"/>
    <w:rsid w:val="00177A8C"/>
    <w:rsid w:val="00183F26"/>
    <w:rsid w:val="001955A6"/>
    <w:rsid w:val="001A12C0"/>
    <w:rsid w:val="001A300E"/>
    <w:rsid w:val="001B3A2E"/>
    <w:rsid w:val="001C3531"/>
    <w:rsid w:val="001D4810"/>
    <w:rsid w:val="001D66CA"/>
    <w:rsid w:val="001E4042"/>
    <w:rsid w:val="001E637E"/>
    <w:rsid w:val="001E7ABE"/>
    <w:rsid w:val="001F64B6"/>
    <w:rsid w:val="00201234"/>
    <w:rsid w:val="00206D1F"/>
    <w:rsid w:val="00206D76"/>
    <w:rsid w:val="00224780"/>
    <w:rsid w:val="00235C36"/>
    <w:rsid w:val="002376FA"/>
    <w:rsid w:val="00240286"/>
    <w:rsid w:val="00251498"/>
    <w:rsid w:val="00256A03"/>
    <w:rsid w:val="00260AE4"/>
    <w:rsid w:val="002721AE"/>
    <w:rsid w:val="00273E4A"/>
    <w:rsid w:val="00281799"/>
    <w:rsid w:val="002841B3"/>
    <w:rsid w:val="0028575F"/>
    <w:rsid w:val="0028771F"/>
    <w:rsid w:val="002956DC"/>
    <w:rsid w:val="00296DA6"/>
    <w:rsid w:val="002A07C0"/>
    <w:rsid w:val="002A138B"/>
    <w:rsid w:val="002A5BB7"/>
    <w:rsid w:val="002A66E0"/>
    <w:rsid w:val="002B00F2"/>
    <w:rsid w:val="002B40A3"/>
    <w:rsid w:val="002B7CDD"/>
    <w:rsid w:val="002C3AC5"/>
    <w:rsid w:val="002C7FC0"/>
    <w:rsid w:val="002D1472"/>
    <w:rsid w:val="002D647C"/>
    <w:rsid w:val="002D7F31"/>
    <w:rsid w:val="002E3324"/>
    <w:rsid w:val="002F64B3"/>
    <w:rsid w:val="003002A2"/>
    <w:rsid w:val="00305136"/>
    <w:rsid w:val="003054E4"/>
    <w:rsid w:val="003146FB"/>
    <w:rsid w:val="0031608B"/>
    <w:rsid w:val="00320C87"/>
    <w:rsid w:val="00321362"/>
    <w:rsid w:val="00323347"/>
    <w:rsid w:val="00324761"/>
    <w:rsid w:val="00327C10"/>
    <w:rsid w:val="00333EF2"/>
    <w:rsid w:val="0033661C"/>
    <w:rsid w:val="0034154E"/>
    <w:rsid w:val="00341A87"/>
    <w:rsid w:val="003432E6"/>
    <w:rsid w:val="003439D3"/>
    <w:rsid w:val="00344269"/>
    <w:rsid w:val="0034573C"/>
    <w:rsid w:val="0035259E"/>
    <w:rsid w:val="00353EB3"/>
    <w:rsid w:val="003544B7"/>
    <w:rsid w:val="0036420F"/>
    <w:rsid w:val="0036669F"/>
    <w:rsid w:val="00366844"/>
    <w:rsid w:val="0037553B"/>
    <w:rsid w:val="0038376D"/>
    <w:rsid w:val="00383BDC"/>
    <w:rsid w:val="00384C7B"/>
    <w:rsid w:val="00387D06"/>
    <w:rsid w:val="003A1788"/>
    <w:rsid w:val="003B1D05"/>
    <w:rsid w:val="003B27CC"/>
    <w:rsid w:val="003B5F77"/>
    <w:rsid w:val="003C07AD"/>
    <w:rsid w:val="003C0A29"/>
    <w:rsid w:val="003C0A82"/>
    <w:rsid w:val="003C1CE6"/>
    <w:rsid w:val="003D0433"/>
    <w:rsid w:val="003D2D6D"/>
    <w:rsid w:val="003D7084"/>
    <w:rsid w:val="003E6DC5"/>
    <w:rsid w:val="003F5456"/>
    <w:rsid w:val="003F71D2"/>
    <w:rsid w:val="004074A1"/>
    <w:rsid w:val="00407F91"/>
    <w:rsid w:val="00420AFF"/>
    <w:rsid w:val="00422134"/>
    <w:rsid w:val="00432592"/>
    <w:rsid w:val="00434FFC"/>
    <w:rsid w:val="00446550"/>
    <w:rsid w:val="00446D31"/>
    <w:rsid w:val="004519C3"/>
    <w:rsid w:val="00452AA8"/>
    <w:rsid w:val="0045325D"/>
    <w:rsid w:val="004564E4"/>
    <w:rsid w:val="004633AF"/>
    <w:rsid w:val="0046440B"/>
    <w:rsid w:val="004658AF"/>
    <w:rsid w:val="00466943"/>
    <w:rsid w:val="00470964"/>
    <w:rsid w:val="004716A8"/>
    <w:rsid w:val="004728FE"/>
    <w:rsid w:val="00481C7C"/>
    <w:rsid w:val="00485BAD"/>
    <w:rsid w:val="00494E4C"/>
    <w:rsid w:val="004A4F71"/>
    <w:rsid w:val="004A6716"/>
    <w:rsid w:val="004A6F1F"/>
    <w:rsid w:val="004B47B5"/>
    <w:rsid w:val="004B6AFE"/>
    <w:rsid w:val="004C0EF0"/>
    <w:rsid w:val="004C0F0C"/>
    <w:rsid w:val="004D176C"/>
    <w:rsid w:val="004D2214"/>
    <w:rsid w:val="004D6FF4"/>
    <w:rsid w:val="004E7352"/>
    <w:rsid w:val="004F325D"/>
    <w:rsid w:val="00514D2B"/>
    <w:rsid w:val="00520E03"/>
    <w:rsid w:val="005314B7"/>
    <w:rsid w:val="005358D3"/>
    <w:rsid w:val="00535DA7"/>
    <w:rsid w:val="005425A7"/>
    <w:rsid w:val="005439A7"/>
    <w:rsid w:val="005447D7"/>
    <w:rsid w:val="00553CA7"/>
    <w:rsid w:val="0055410B"/>
    <w:rsid w:val="00556E41"/>
    <w:rsid w:val="00571B72"/>
    <w:rsid w:val="00582417"/>
    <w:rsid w:val="00582E4C"/>
    <w:rsid w:val="005A072D"/>
    <w:rsid w:val="005A2CB1"/>
    <w:rsid w:val="005A32DD"/>
    <w:rsid w:val="005B07D4"/>
    <w:rsid w:val="005B3392"/>
    <w:rsid w:val="005B66A9"/>
    <w:rsid w:val="005C156C"/>
    <w:rsid w:val="005C19B6"/>
    <w:rsid w:val="005D0782"/>
    <w:rsid w:val="005F230F"/>
    <w:rsid w:val="005F47E6"/>
    <w:rsid w:val="005F794B"/>
    <w:rsid w:val="0060201C"/>
    <w:rsid w:val="0060486C"/>
    <w:rsid w:val="006234E9"/>
    <w:rsid w:val="00624D46"/>
    <w:rsid w:val="00627D9E"/>
    <w:rsid w:val="00627EFA"/>
    <w:rsid w:val="00635EE5"/>
    <w:rsid w:val="0063734B"/>
    <w:rsid w:val="00643F75"/>
    <w:rsid w:val="006441BA"/>
    <w:rsid w:val="00645D3E"/>
    <w:rsid w:val="006610CE"/>
    <w:rsid w:val="00664137"/>
    <w:rsid w:val="00670774"/>
    <w:rsid w:val="00670EC4"/>
    <w:rsid w:val="006715D9"/>
    <w:rsid w:val="0067443D"/>
    <w:rsid w:val="006766B0"/>
    <w:rsid w:val="006820E7"/>
    <w:rsid w:val="00684BB6"/>
    <w:rsid w:val="00695D44"/>
    <w:rsid w:val="00695FF8"/>
    <w:rsid w:val="006B318C"/>
    <w:rsid w:val="006C13A6"/>
    <w:rsid w:val="006C2F91"/>
    <w:rsid w:val="006D36BC"/>
    <w:rsid w:val="006E261D"/>
    <w:rsid w:val="006F08DE"/>
    <w:rsid w:val="006F4D53"/>
    <w:rsid w:val="006F4D80"/>
    <w:rsid w:val="00701ECA"/>
    <w:rsid w:val="00710016"/>
    <w:rsid w:val="00720962"/>
    <w:rsid w:val="0072245D"/>
    <w:rsid w:val="00737595"/>
    <w:rsid w:val="00741BB2"/>
    <w:rsid w:val="00776A9B"/>
    <w:rsid w:val="00787247"/>
    <w:rsid w:val="007955AD"/>
    <w:rsid w:val="007B5A6A"/>
    <w:rsid w:val="007C1C37"/>
    <w:rsid w:val="007C2F48"/>
    <w:rsid w:val="007E0AEB"/>
    <w:rsid w:val="007E0EE7"/>
    <w:rsid w:val="007E3CC7"/>
    <w:rsid w:val="00810737"/>
    <w:rsid w:val="00811C48"/>
    <w:rsid w:val="0081256E"/>
    <w:rsid w:val="0081269E"/>
    <w:rsid w:val="00815DB3"/>
    <w:rsid w:val="00831025"/>
    <w:rsid w:val="0083459F"/>
    <w:rsid w:val="0083780E"/>
    <w:rsid w:val="008575A6"/>
    <w:rsid w:val="0086352C"/>
    <w:rsid w:val="008674E6"/>
    <w:rsid w:val="008675D3"/>
    <w:rsid w:val="00876001"/>
    <w:rsid w:val="00876A58"/>
    <w:rsid w:val="00883A84"/>
    <w:rsid w:val="00887042"/>
    <w:rsid w:val="00891B2E"/>
    <w:rsid w:val="008939EF"/>
    <w:rsid w:val="00894072"/>
    <w:rsid w:val="00895B8D"/>
    <w:rsid w:val="0089792A"/>
    <w:rsid w:val="00897C0F"/>
    <w:rsid w:val="008A6AF0"/>
    <w:rsid w:val="008B08C6"/>
    <w:rsid w:val="008B212E"/>
    <w:rsid w:val="008B7541"/>
    <w:rsid w:val="008C1A4A"/>
    <w:rsid w:val="008D1B94"/>
    <w:rsid w:val="008D411F"/>
    <w:rsid w:val="008F1507"/>
    <w:rsid w:val="008F740C"/>
    <w:rsid w:val="009010C1"/>
    <w:rsid w:val="00901A30"/>
    <w:rsid w:val="0090372F"/>
    <w:rsid w:val="0091096F"/>
    <w:rsid w:val="009202D7"/>
    <w:rsid w:val="00932B6E"/>
    <w:rsid w:val="00932BEA"/>
    <w:rsid w:val="0093677F"/>
    <w:rsid w:val="0093681F"/>
    <w:rsid w:val="00937B93"/>
    <w:rsid w:val="009443B8"/>
    <w:rsid w:val="00944ADA"/>
    <w:rsid w:val="00956673"/>
    <w:rsid w:val="009568C5"/>
    <w:rsid w:val="00961A2D"/>
    <w:rsid w:val="0097243E"/>
    <w:rsid w:val="00973849"/>
    <w:rsid w:val="00977924"/>
    <w:rsid w:val="00977A33"/>
    <w:rsid w:val="009832E4"/>
    <w:rsid w:val="00985CBE"/>
    <w:rsid w:val="00991927"/>
    <w:rsid w:val="009A1ACD"/>
    <w:rsid w:val="009A2464"/>
    <w:rsid w:val="009A3737"/>
    <w:rsid w:val="009B01D0"/>
    <w:rsid w:val="009C7801"/>
    <w:rsid w:val="009E0192"/>
    <w:rsid w:val="009E29D9"/>
    <w:rsid w:val="009F1091"/>
    <w:rsid w:val="00A13096"/>
    <w:rsid w:val="00A1473C"/>
    <w:rsid w:val="00A32343"/>
    <w:rsid w:val="00A356DF"/>
    <w:rsid w:val="00A41765"/>
    <w:rsid w:val="00A43385"/>
    <w:rsid w:val="00A46082"/>
    <w:rsid w:val="00A50AF3"/>
    <w:rsid w:val="00A52AB7"/>
    <w:rsid w:val="00A53D38"/>
    <w:rsid w:val="00A552D5"/>
    <w:rsid w:val="00A71850"/>
    <w:rsid w:val="00A82423"/>
    <w:rsid w:val="00A933D3"/>
    <w:rsid w:val="00A943C8"/>
    <w:rsid w:val="00A96141"/>
    <w:rsid w:val="00AA1407"/>
    <w:rsid w:val="00AB0E0A"/>
    <w:rsid w:val="00AB42BB"/>
    <w:rsid w:val="00AB4E56"/>
    <w:rsid w:val="00AC0C63"/>
    <w:rsid w:val="00AC3521"/>
    <w:rsid w:val="00AC5D98"/>
    <w:rsid w:val="00AD0B16"/>
    <w:rsid w:val="00AD2114"/>
    <w:rsid w:val="00AD39F2"/>
    <w:rsid w:val="00AD7B46"/>
    <w:rsid w:val="00AE1AE9"/>
    <w:rsid w:val="00AE39D8"/>
    <w:rsid w:val="00AE548F"/>
    <w:rsid w:val="00AE661D"/>
    <w:rsid w:val="00AF264E"/>
    <w:rsid w:val="00AF338E"/>
    <w:rsid w:val="00AF68E8"/>
    <w:rsid w:val="00B04C4C"/>
    <w:rsid w:val="00B05B9D"/>
    <w:rsid w:val="00B112DF"/>
    <w:rsid w:val="00B11CE5"/>
    <w:rsid w:val="00B17AD5"/>
    <w:rsid w:val="00B212C7"/>
    <w:rsid w:val="00B25A20"/>
    <w:rsid w:val="00B265F2"/>
    <w:rsid w:val="00B440FB"/>
    <w:rsid w:val="00B4674F"/>
    <w:rsid w:val="00B517FB"/>
    <w:rsid w:val="00B62D63"/>
    <w:rsid w:val="00B65A62"/>
    <w:rsid w:val="00B67595"/>
    <w:rsid w:val="00B7140C"/>
    <w:rsid w:val="00B81979"/>
    <w:rsid w:val="00B93B15"/>
    <w:rsid w:val="00B948DA"/>
    <w:rsid w:val="00B9609E"/>
    <w:rsid w:val="00BB2DE6"/>
    <w:rsid w:val="00BC2B6F"/>
    <w:rsid w:val="00BC6DE8"/>
    <w:rsid w:val="00BC6E48"/>
    <w:rsid w:val="00BE0705"/>
    <w:rsid w:val="00BF2997"/>
    <w:rsid w:val="00BF7C45"/>
    <w:rsid w:val="00C04C73"/>
    <w:rsid w:val="00C12C3B"/>
    <w:rsid w:val="00C2233A"/>
    <w:rsid w:val="00C25F66"/>
    <w:rsid w:val="00C3496E"/>
    <w:rsid w:val="00C44051"/>
    <w:rsid w:val="00C4686A"/>
    <w:rsid w:val="00C525FC"/>
    <w:rsid w:val="00C53AEC"/>
    <w:rsid w:val="00C5439B"/>
    <w:rsid w:val="00C56C03"/>
    <w:rsid w:val="00C56CA6"/>
    <w:rsid w:val="00C57A8A"/>
    <w:rsid w:val="00C57FE8"/>
    <w:rsid w:val="00C6549A"/>
    <w:rsid w:val="00C7521B"/>
    <w:rsid w:val="00C8483C"/>
    <w:rsid w:val="00C915BF"/>
    <w:rsid w:val="00CA02EF"/>
    <w:rsid w:val="00CA23F9"/>
    <w:rsid w:val="00CB064A"/>
    <w:rsid w:val="00CB3B33"/>
    <w:rsid w:val="00CB736B"/>
    <w:rsid w:val="00CD2365"/>
    <w:rsid w:val="00CD48A7"/>
    <w:rsid w:val="00CD64BC"/>
    <w:rsid w:val="00CF11B0"/>
    <w:rsid w:val="00D166B4"/>
    <w:rsid w:val="00D22C95"/>
    <w:rsid w:val="00D27DDA"/>
    <w:rsid w:val="00D30822"/>
    <w:rsid w:val="00D3685C"/>
    <w:rsid w:val="00D37E0D"/>
    <w:rsid w:val="00D471BD"/>
    <w:rsid w:val="00D47C75"/>
    <w:rsid w:val="00D60A6D"/>
    <w:rsid w:val="00D67DFC"/>
    <w:rsid w:val="00D712E4"/>
    <w:rsid w:val="00D76CDC"/>
    <w:rsid w:val="00D80A1F"/>
    <w:rsid w:val="00D95848"/>
    <w:rsid w:val="00D973A0"/>
    <w:rsid w:val="00D973D0"/>
    <w:rsid w:val="00D9763F"/>
    <w:rsid w:val="00DA4A85"/>
    <w:rsid w:val="00DA6849"/>
    <w:rsid w:val="00DB0A75"/>
    <w:rsid w:val="00DB2D6C"/>
    <w:rsid w:val="00DC4B9D"/>
    <w:rsid w:val="00DC700A"/>
    <w:rsid w:val="00DD5B94"/>
    <w:rsid w:val="00DD67F9"/>
    <w:rsid w:val="00DE061C"/>
    <w:rsid w:val="00DE2FA6"/>
    <w:rsid w:val="00DE4160"/>
    <w:rsid w:val="00DF2179"/>
    <w:rsid w:val="00DF224B"/>
    <w:rsid w:val="00DF6ACA"/>
    <w:rsid w:val="00DF718C"/>
    <w:rsid w:val="00E0375C"/>
    <w:rsid w:val="00E03DA9"/>
    <w:rsid w:val="00E047D9"/>
    <w:rsid w:val="00E17BCE"/>
    <w:rsid w:val="00E2760B"/>
    <w:rsid w:val="00E3113B"/>
    <w:rsid w:val="00E335DA"/>
    <w:rsid w:val="00E340B9"/>
    <w:rsid w:val="00E36B77"/>
    <w:rsid w:val="00E36EA8"/>
    <w:rsid w:val="00E40AEA"/>
    <w:rsid w:val="00E416DD"/>
    <w:rsid w:val="00E42DB8"/>
    <w:rsid w:val="00E47033"/>
    <w:rsid w:val="00E47883"/>
    <w:rsid w:val="00E502A7"/>
    <w:rsid w:val="00E54040"/>
    <w:rsid w:val="00E642BF"/>
    <w:rsid w:val="00E660C4"/>
    <w:rsid w:val="00E66995"/>
    <w:rsid w:val="00E80DEB"/>
    <w:rsid w:val="00E82EF8"/>
    <w:rsid w:val="00E83F0C"/>
    <w:rsid w:val="00E865A9"/>
    <w:rsid w:val="00E92CCF"/>
    <w:rsid w:val="00EA136D"/>
    <w:rsid w:val="00EB5190"/>
    <w:rsid w:val="00EB7CD4"/>
    <w:rsid w:val="00EC52AD"/>
    <w:rsid w:val="00EC7341"/>
    <w:rsid w:val="00ED0C95"/>
    <w:rsid w:val="00ED5890"/>
    <w:rsid w:val="00EF17AC"/>
    <w:rsid w:val="00EF1AB7"/>
    <w:rsid w:val="00F107DC"/>
    <w:rsid w:val="00F22A92"/>
    <w:rsid w:val="00F232D0"/>
    <w:rsid w:val="00F2595B"/>
    <w:rsid w:val="00F36E33"/>
    <w:rsid w:val="00F53807"/>
    <w:rsid w:val="00F712CE"/>
    <w:rsid w:val="00F76A10"/>
    <w:rsid w:val="00F80742"/>
    <w:rsid w:val="00F908C1"/>
    <w:rsid w:val="00F955DA"/>
    <w:rsid w:val="00F96C79"/>
    <w:rsid w:val="00F96D4A"/>
    <w:rsid w:val="00FA0859"/>
    <w:rsid w:val="00FA41A2"/>
    <w:rsid w:val="00FA79A8"/>
    <w:rsid w:val="00FB2AD2"/>
    <w:rsid w:val="00FC1F86"/>
    <w:rsid w:val="00FC245F"/>
    <w:rsid w:val="00FC3E84"/>
    <w:rsid w:val="00FE12F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D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F6ACA"/>
    <w:pPr>
      <w:spacing w:after="240" w:line="36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34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Nicholas Chandra</cp:lastModifiedBy>
  <cp:revision>5</cp:revision>
  <dcterms:created xsi:type="dcterms:W3CDTF">2024-02-16T06:47:00Z</dcterms:created>
  <dcterms:modified xsi:type="dcterms:W3CDTF">2024-02-16T08:52:00Z</dcterms:modified>
</cp:coreProperties>
</file>